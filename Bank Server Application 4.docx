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4F28533D" w:rsidR="001273C1" w:rsidRDefault="000F4EE0" w:rsidP="005030CE">
      <w:pPr>
        <w:pStyle w:val="Title"/>
        <w:jc w:val="center"/>
      </w:pPr>
      <w:sdt>
        <w:sdtPr>
          <w:id w:val="-1675106444"/>
          <w:placeholder>
            <w:docPart w:val="F3CE2CA1B4924C588BF053B40A91399A"/>
          </w:placeholder>
          <w15:appearance w15:val="hidden"/>
        </w:sdtPr>
        <w:sdtEndPr/>
        <w:sdtContent>
          <w:r w:rsidR="001C6A6D">
            <w:t>Bank Server</w:t>
          </w:r>
          <w:r w:rsidR="002D4453">
            <w:t xml:space="preserve"> Application</w:t>
          </w:r>
        </w:sdtContent>
      </w:sdt>
    </w:p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25357C7" wp14:editId="625B403D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8E4B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14:paraId="2FA5DF3E" w14:textId="00AF6549" w:rsidR="005140CB" w:rsidRPr="000B112D" w:rsidRDefault="002C2A52" w:rsidP="000B112D">
      <w:pPr>
        <w:pStyle w:val="Subtitle"/>
      </w:pPr>
      <w:r>
        <w:t>To be developed individually</w:t>
      </w:r>
    </w:p>
    <w:p w14:paraId="552C80F8" w14:textId="37DE3A53" w:rsidR="00017EFD" w:rsidRDefault="00BE4A06" w:rsidP="005140CB">
      <w:pPr>
        <w:pStyle w:val="NoSpacing"/>
      </w:pPr>
      <w:r>
        <w:t xml:space="preserve">Bank server application </w:t>
      </w:r>
      <w:r w:rsidR="00C81C2D">
        <w:t xml:space="preserve">with simple functionalities like getting the balance of the account, doing routine transactions as </w:t>
      </w:r>
      <w:r w:rsidR="00E30E38">
        <w:t>withdraw, deposit, fund transfer.</w:t>
      </w:r>
    </w:p>
    <w:p w14:paraId="275C85F5" w14:textId="77777777" w:rsidR="001273C1" w:rsidRPr="005140CB" w:rsidRDefault="000F4EE0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BE52356DE99B425CA0E46881637B7154"/>
          </w:placeholder>
          <w:temporary/>
          <w:showingPlcHdr/>
          <w15:appearance w15:val="hidden"/>
        </w:sdtPr>
        <w:sdtEndPr/>
        <w:sdtContent>
          <w:r w:rsidR="00386778" w:rsidRPr="005140CB">
            <w:t>Overview</w:t>
          </w:r>
        </w:sdtContent>
      </w:sdt>
    </w:p>
    <w:p w14:paraId="3D20ABBE" w14:textId="7B8CDF1E" w:rsidR="001273C1" w:rsidRDefault="009A602E">
      <w:r>
        <w:t>A</w:t>
      </w:r>
      <w:r w:rsidR="00EC689F">
        <w:t xml:space="preserve">pplication should </w:t>
      </w:r>
      <w:r w:rsidR="0017191D">
        <w:t xml:space="preserve">allow users to </w:t>
      </w:r>
      <w:r w:rsidR="00EC689F">
        <w:t>c</w:t>
      </w:r>
      <w:r w:rsidR="0017191D">
        <w:t>heck the balance in the account</w:t>
      </w:r>
      <w:r w:rsidR="00A70C0B">
        <w:t>;</w:t>
      </w:r>
      <w:r w:rsidR="0017191D">
        <w:t xml:space="preserve"> </w:t>
      </w:r>
      <w:r w:rsidR="00F1720B">
        <w:t>withdraw/deposit money</w:t>
      </w:r>
      <w:r w:rsidR="00A70C0B">
        <w:t>;</w:t>
      </w:r>
      <w:r w:rsidR="00F1720B">
        <w:t xml:space="preserve"> transfer funds from one account to another;</w:t>
      </w:r>
      <w:r w:rsidR="00A70C0B">
        <w:t xml:space="preserve"> </w:t>
      </w:r>
      <w:r w:rsidR="00056F25">
        <w:t>display last 10 transactions on the account.</w:t>
      </w:r>
    </w:p>
    <w:p w14:paraId="06F20577" w14:textId="62D6D0A3" w:rsidR="001273C1" w:rsidRDefault="00FE4ED0" w:rsidP="00246FA9">
      <w:r>
        <w:t>All a</w:t>
      </w:r>
      <w:r w:rsidR="004558B9">
        <w:t>ccounts to be created while the application boots</w:t>
      </w:r>
      <w:r w:rsidR="003E7873">
        <w:t>.</w:t>
      </w:r>
      <w:r w:rsidR="004558B9">
        <w:t xml:space="preserve"> </w:t>
      </w:r>
      <w:r w:rsidR="003E7873">
        <w:t>A</w:t>
      </w:r>
      <w:r w:rsidR="004558B9">
        <w:t xml:space="preserve">pplication </w:t>
      </w:r>
      <w:r w:rsidR="007E067B">
        <w:t xml:space="preserve">must have at least 10 accounts. Account </w:t>
      </w:r>
      <w:r w:rsidR="00DC0446">
        <w:t>is owned</w:t>
      </w:r>
      <w:r w:rsidR="00246FA9">
        <w:t xml:space="preserve"> by a customer.</w:t>
      </w:r>
    </w:p>
    <w:p w14:paraId="0DC84F72" w14:textId="38A0A635" w:rsidR="001273C1" w:rsidRDefault="00C0520D">
      <w:pPr>
        <w:pStyle w:val="ListBullet"/>
      </w:pPr>
      <w:r>
        <w:t>Milestone</w:t>
      </w:r>
      <w:r w:rsidR="00991BE3">
        <w:t xml:space="preserve"> #1:</w:t>
      </w:r>
      <w:r w:rsidR="00C16778">
        <w:t xml:space="preserve"> </w:t>
      </w:r>
      <w:r w:rsidR="006815AC">
        <w:t>D</w:t>
      </w:r>
      <w:r w:rsidR="00991BE3">
        <w:t>isplay balance of a given account</w:t>
      </w:r>
      <w:r w:rsidR="00701445">
        <w:t>.</w:t>
      </w:r>
    </w:p>
    <w:p w14:paraId="589C7824" w14:textId="375B79B1" w:rsidR="001273C1" w:rsidRDefault="00C0520D">
      <w:pPr>
        <w:pStyle w:val="ListBullet"/>
      </w:pPr>
      <w:r>
        <w:t>Milestone</w:t>
      </w:r>
      <w:r w:rsidR="00F612C1">
        <w:t xml:space="preserve"> #2: </w:t>
      </w:r>
      <w:r w:rsidR="006815AC">
        <w:t>W</w:t>
      </w:r>
      <w:r w:rsidR="00F612C1">
        <w:t>ithdraw/deposit money in the account</w:t>
      </w:r>
      <w:r w:rsidR="00701445">
        <w:t>.</w:t>
      </w:r>
    </w:p>
    <w:p w14:paraId="05B9F1F8" w14:textId="7B15E40B" w:rsidR="001273C1" w:rsidRDefault="00C0520D">
      <w:pPr>
        <w:pStyle w:val="ListBullet"/>
      </w:pPr>
      <w:r>
        <w:t>Milestone</w:t>
      </w:r>
      <w:r w:rsidR="00A25F1F">
        <w:t xml:space="preserve"> #3:</w:t>
      </w:r>
      <w:r w:rsidR="00C16778">
        <w:t xml:space="preserve"> </w:t>
      </w:r>
      <w:r w:rsidR="00A25F1F">
        <w:t>Transfer money from one account to another</w:t>
      </w:r>
      <w:r w:rsidR="00701445">
        <w:t>.</w:t>
      </w:r>
    </w:p>
    <w:p w14:paraId="06C4D9AA" w14:textId="6155BE7C" w:rsidR="00991BE3" w:rsidRDefault="00C0520D">
      <w:pPr>
        <w:pStyle w:val="ListBullet"/>
      </w:pPr>
      <w:r>
        <w:t>Milestone</w:t>
      </w:r>
      <w:r w:rsidR="00A25F1F">
        <w:t xml:space="preserve"> #4: Display last 10 transactions </w:t>
      </w:r>
      <w:r w:rsidR="00565372">
        <w:t>of an account</w:t>
      </w:r>
      <w:r w:rsidR="00701445">
        <w:t>.</w:t>
      </w:r>
    </w:p>
    <w:p w14:paraId="40490880" w14:textId="0374C60E" w:rsidR="001273C1" w:rsidRDefault="0082289D">
      <w:pPr>
        <w:pStyle w:val="Heading2"/>
      </w:pPr>
      <w:r>
        <w:t>Points to consider</w:t>
      </w:r>
    </w:p>
    <w:p w14:paraId="763FDCB7" w14:textId="7821E4CE" w:rsidR="009D403F" w:rsidRPr="00101993" w:rsidRDefault="000F4EE0" w:rsidP="00101993">
      <w:pPr>
        <w:pStyle w:val="ListBullet"/>
      </w:pPr>
      <w:sdt>
        <w:sdtPr>
          <w:id w:val="1390614789"/>
          <w:placeholder>
            <w:docPart w:val="2A5D1E6597D94CFB9743D4E04B51751A"/>
          </w:placeholder>
          <w15:appearance w15:val="hidden"/>
        </w:sdtPr>
        <w:sdtEndPr/>
        <w:sdtContent>
          <w:r w:rsidR="006B68FA">
            <w:t>#1:</w:t>
          </w:r>
        </w:sdtContent>
      </w:sdt>
      <w:r w:rsidR="00101993" w:rsidRPr="00101993">
        <w:t xml:space="preserve"> </w:t>
      </w:r>
      <w:sdt>
        <w:sdtPr>
          <w:id w:val="1322699599"/>
          <w:placeholder>
            <w:docPart w:val="A6A3B21EA08C4E8695ABD51204E3C425"/>
          </w:placeholder>
          <w15:appearance w15:val="hidden"/>
        </w:sdtPr>
        <w:sdtEndPr/>
        <w:sdtContent>
          <w:r w:rsidR="006F4237">
            <w:t>Appropri</w:t>
          </w:r>
          <w:r w:rsidR="008C53CB">
            <w:t>ate error message</w:t>
          </w:r>
          <w:r w:rsidR="004863B6">
            <w:t>s</w:t>
          </w:r>
          <w:r w:rsidR="008C53CB">
            <w:t xml:space="preserve"> if user </w:t>
          </w:r>
          <w:r w:rsidR="00CD60E7">
            <w:t>tr</w:t>
          </w:r>
          <w:r w:rsidR="00340FA3">
            <w:t>ies</w:t>
          </w:r>
          <w:r w:rsidR="008C53CB">
            <w:t xml:space="preserve"> to do an operation on invalid account. </w:t>
          </w:r>
        </w:sdtContent>
      </w:sdt>
    </w:p>
    <w:p w14:paraId="0B0341D5" w14:textId="1EAFDFEC" w:rsidR="009D403F" w:rsidRPr="00101993" w:rsidRDefault="000F4EE0" w:rsidP="00101993">
      <w:pPr>
        <w:pStyle w:val="ListBullet"/>
      </w:pPr>
      <w:sdt>
        <w:sdtPr>
          <w:id w:val="212387947"/>
          <w:placeholder>
            <w:docPart w:val="941CA0B176DA4C259C520A92218EA802"/>
          </w:placeholder>
          <w15:appearance w15:val="hidden"/>
        </w:sdtPr>
        <w:sdtEndPr/>
        <w:sdtContent>
          <w:r w:rsidR="006B68FA">
            <w:t>#2:</w:t>
          </w:r>
        </w:sdtContent>
      </w:sdt>
      <w:r w:rsidR="00101993" w:rsidRPr="00101993">
        <w:t xml:space="preserve"> </w:t>
      </w:r>
      <w:sdt>
        <w:sdtPr>
          <w:id w:val="1203673004"/>
          <w:placeholder>
            <w:docPart w:val="5F107C79531E4486984E8F777D3E535D"/>
          </w:placeholder>
          <w15:appearance w15:val="hidden"/>
        </w:sdtPr>
        <w:sdtEndPr/>
        <w:sdtContent>
          <w:r w:rsidR="006C0EFC">
            <w:t>Account balance</w:t>
          </w:r>
          <w:r w:rsidR="00CD60E7">
            <w:t xml:space="preserve"> cannot be negative</w:t>
          </w:r>
          <w:r w:rsidR="006C0EFC">
            <w:t>.</w:t>
          </w:r>
        </w:sdtContent>
      </w:sdt>
    </w:p>
    <w:p w14:paraId="17014AD8" w14:textId="6B6E99E7" w:rsidR="009D403F" w:rsidRDefault="000F4EE0" w:rsidP="00101993">
      <w:pPr>
        <w:pStyle w:val="ListBullet"/>
      </w:pPr>
      <w:sdt>
        <w:sdtPr>
          <w:id w:val="-795208292"/>
          <w:placeholder>
            <w:docPart w:val="B35EBF0E015942EB99BFC6E16513ADB4"/>
          </w:placeholder>
          <w15:appearance w15:val="hidden"/>
        </w:sdtPr>
        <w:sdtEndPr/>
        <w:sdtContent>
          <w:r w:rsidR="006B68FA">
            <w:t>#3:</w:t>
          </w:r>
        </w:sdtContent>
      </w:sdt>
      <w:r w:rsidR="00101993" w:rsidRPr="00101993">
        <w:t xml:space="preserve"> </w:t>
      </w:r>
      <w:sdt>
        <w:sdtPr>
          <w:id w:val="1495525947"/>
          <w:placeholder>
            <w:docPart w:val="8E19199B994B4DBCAFC57505DCF4B375"/>
          </w:placeholder>
          <w15:appearance w15:val="hidden"/>
        </w:sdtPr>
        <w:sdtEndPr/>
        <w:sdtContent>
          <w:r w:rsidR="00A64274">
            <w:t xml:space="preserve">One customer can have only one account, there is </w:t>
          </w:r>
          <w:r w:rsidR="006B68FA">
            <w:t>only one type of account.</w:t>
          </w:r>
        </w:sdtContent>
      </w:sdt>
    </w:p>
    <w:p w14:paraId="27A0F85E" w14:textId="77777777" w:rsidR="00101993" w:rsidRPr="00101993" w:rsidRDefault="00101993" w:rsidP="00101993"/>
    <w:p w14:paraId="6564F4F4" w14:textId="5226432A" w:rsidR="001273C1" w:rsidRDefault="0077664C" w:rsidP="005140CB">
      <w:pPr>
        <w:pStyle w:val="Heading1"/>
      </w:pPr>
      <w:r>
        <w:t xml:space="preserve">Expected </w:t>
      </w:r>
      <w:r w:rsidR="00FF2B60">
        <w:t>LEarning</w:t>
      </w:r>
    </w:p>
    <w:p w14:paraId="45D100D7" w14:textId="50ED733D" w:rsidR="008C2860" w:rsidRDefault="000D736E">
      <w:r>
        <w:t>Participants will learn following concepts</w:t>
      </w:r>
      <w:r w:rsidR="000939D1">
        <w:t xml:space="preserve"> from this assignment </w:t>
      </w:r>
    </w:p>
    <w:p w14:paraId="406ABE08" w14:textId="2C418531" w:rsidR="000939D1" w:rsidRDefault="000939D1" w:rsidP="000939D1">
      <w:pPr>
        <w:pStyle w:val="ListParagraph"/>
        <w:numPr>
          <w:ilvl w:val="0"/>
          <w:numId w:val="14"/>
        </w:numPr>
      </w:pPr>
      <w:r>
        <w:t xml:space="preserve">Basic programing </w:t>
      </w:r>
      <w:r w:rsidR="001C38C1">
        <w:t xml:space="preserve">building blocks like classes, interfaces, </w:t>
      </w:r>
      <w:r w:rsidR="00E67444">
        <w:t>flow control statements, arrays</w:t>
      </w:r>
      <w:r w:rsidR="00B048AE">
        <w:t>, exception handling</w:t>
      </w:r>
      <w:r w:rsidR="009800B8">
        <w:t>, programming to interface</w:t>
      </w:r>
      <w:r w:rsidR="00AC118B">
        <w:t xml:space="preserve">, one-to-one </w:t>
      </w:r>
      <w:r w:rsidR="00022B21">
        <w:t>and one-to-many relationship</w:t>
      </w:r>
      <w:r w:rsidR="006C6CC2">
        <w:t>.</w:t>
      </w:r>
    </w:p>
    <w:p w14:paraId="2208FA7B" w14:textId="384320DC" w:rsidR="000939D1" w:rsidRDefault="00FC4114" w:rsidP="000939D1">
      <w:pPr>
        <w:pStyle w:val="ListParagraph"/>
        <w:numPr>
          <w:ilvl w:val="0"/>
          <w:numId w:val="14"/>
        </w:numPr>
      </w:pPr>
      <w:r>
        <w:t>Writing test cases</w:t>
      </w:r>
      <w:r w:rsidR="003A009A">
        <w:t xml:space="preserve"> using Junit</w:t>
      </w:r>
    </w:p>
    <w:p w14:paraId="756CF063" w14:textId="3396B241" w:rsidR="000A03C6" w:rsidRDefault="000A03C6" w:rsidP="000A03C6">
      <w:pPr>
        <w:pStyle w:val="ListParagraph"/>
        <w:numPr>
          <w:ilvl w:val="0"/>
          <w:numId w:val="14"/>
        </w:numPr>
      </w:pPr>
      <w:r>
        <w:t xml:space="preserve">Creating </w:t>
      </w:r>
      <w:proofErr w:type="spellStart"/>
      <w:r>
        <w:t>Github</w:t>
      </w:r>
      <w:proofErr w:type="spellEnd"/>
      <w:r>
        <w:t xml:space="preserve"> repository and committing code to the repository</w:t>
      </w:r>
      <w:r w:rsidR="00821AC2">
        <w:t xml:space="preserve">, </w:t>
      </w:r>
      <w:r w:rsidR="00821AC2" w:rsidRPr="005E1F52">
        <w:t>branching</w:t>
      </w:r>
      <w:r w:rsidR="00821AC2">
        <w:t>.</w:t>
      </w:r>
    </w:p>
    <w:p w14:paraId="37412E6C" w14:textId="1107891F" w:rsidR="00932427" w:rsidRDefault="00932427" w:rsidP="000A03C6">
      <w:pPr>
        <w:pStyle w:val="ListParagraph"/>
        <w:numPr>
          <w:ilvl w:val="0"/>
          <w:numId w:val="14"/>
        </w:numPr>
      </w:pPr>
      <w:r>
        <w:t>Sonar</w:t>
      </w:r>
      <w:r w:rsidR="00314C96">
        <w:t xml:space="preserve"> for code quality</w:t>
      </w:r>
    </w:p>
    <w:p w14:paraId="0250768F" w14:textId="77777777" w:rsidR="000A03C6" w:rsidRDefault="000A03C6" w:rsidP="000A03C6">
      <w:pPr>
        <w:pStyle w:val="ListParagraph"/>
      </w:pPr>
    </w:p>
    <w:p w14:paraId="1ADEE1EC" w14:textId="43D5A0D6" w:rsidR="00F960AD" w:rsidRDefault="00F960AD" w:rsidP="00F960AD"/>
    <w:p w14:paraId="32B75B49" w14:textId="0E288727" w:rsidR="00F960AD" w:rsidRDefault="00DF78F7" w:rsidP="007032CC">
      <w:pPr>
        <w:pStyle w:val="Heading2"/>
      </w:pPr>
      <w:r>
        <w:t>Project Phases</w:t>
      </w:r>
    </w:p>
    <w:tbl>
      <w:tblPr>
        <w:tblStyle w:val="ProposalTable"/>
        <w:tblW w:w="5032" w:type="pct"/>
        <w:tblLook w:val="04A0" w:firstRow="1" w:lastRow="0" w:firstColumn="1" w:lastColumn="0" w:noHBand="0" w:noVBand="1"/>
      </w:tblPr>
      <w:tblGrid>
        <w:gridCol w:w="2802"/>
        <w:gridCol w:w="6608"/>
      </w:tblGrid>
      <w:tr w:rsidR="00870FFA" w14:paraId="7FB04E70" w14:textId="77777777" w:rsidTr="00CE3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1489" w:type="pct"/>
          </w:tcPr>
          <w:p w14:paraId="0E6DA950" w14:textId="4D0AEDC1" w:rsidR="00870FFA" w:rsidRDefault="007032CC" w:rsidP="00A947D2">
            <w:r>
              <w:t>Phases</w:t>
            </w:r>
          </w:p>
        </w:tc>
        <w:tc>
          <w:tcPr>
            <w:tcW w:w="3511" w:type="pct"/>
          </w:tcPr>
          <w:p w14:paraId="2005202E" w14:textId="77777777" w:rsidR="00870FFA" w:rsidRDefault="00870FFA" w:rsidP="00A947D2">
            <w:sdt>
              <w:sdtPr>
                <w:alias w:val="Description:"/>
                <w:tag w:val="Description:"/>
                <w:id w:val="1446037421"/>
                <w:placeholder>
                  <w:docPart w:val="734E82A033054578B6DDDB74D8630BA6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</w:p>
        </w:tc>
      </w:tr>
      <w:tr w:rsidR="00870FFA" w14:paraId="639FC0A1" w14:textId="77777777" w:rsidTr="00CE3DC0">
        <w:trPr>
          <w:trHeight w:val="232"/>
        </w:trPr>
        <w:tc>
          <w:tcPr>
            <w:tcW w:w="1489" w:type="pct"/>
          </w:tcPr>
          <w:p w14:paraId="29BE14B4" w14:textId="20CC04D3" w:rsidR="00870FFA" w:rsidRDefault="00870FFA" w:rsidP="00A947D2">
            <w:sdt>
              <w:sdtPr>
                <w:id w:val="1048419494"/>
                <w:placeholder>
                  <w:docPart w:val="CBDB53472F044960A2B5DBE61A89D451"/>
                </w:placeholder>
                <w15:appearance w15:val="hidden"/>
              </w:sdtPr>
              <w:sdtContent>
                <w:r w:rsidR="007032CC">
                  <w:t xml:space="preserve"> </w:t>
                </w:r>
              </w:sdtContent>
            </w:sdt>
            <w:r w:rsidR="007032CC">
              <w:t>Phase #1</w:t>
            </w:r>
          </w:p>
        </w:tc>
        <w:tc>
          <w:tcPr>
            <w:tcW w:w="3511" w:type="pct"/>
          </w:tcPr>
          <w:p w14:paraId="7C2CF429" w14:textId="653AD532" w:rsidR="00870FFA" w:rsidRDefault="00F6421D" w:rsidP="00A947D2">
            <w:r>
              <w:t>Develop application using arrays</w:t>
            </w:r>
          </w:p>
        </w:tc>
      </w:tr>
      <w:tr w:rsidR="00870FFA" w14:paraId="70E01DF5" w14:textId="77777777" w:rsidTr="00CE3DC0">
        <w:trPr>
          <w:trHeight w:val="151"/>
        </w:trPr>
        <w:tc>
          <w:tcPr>
            <w:tcW w:w="1489" w:type="pct"/>
          </w:tcPr>
          <w:p w14:paraId="02ADC486" w14:textId="0F537A85" w:rsidR="00870FFA" w:rsidRDefault="00F6421D" w:rsidP="00A947D2">
            <w:r>
              <w:t>Phase #2</w:t>
            </w:r>
          </w:p>
        </w:tc>
        <w:tc>
          <w:tcPr>
            <w:tcW w:w="3511" w:type="pct"/>
          </w:tcPr>
          <w:p w14:paraId="5F58E899" w14:textId="3D885D2E" w:rsidR="00870FFA" w:rsidRDefault="007546B8" w:rsidP="00A947D2">
            <w:r>
              <w:t>Change array to appropriate collection</w:t>
            </w:r>
          </w:p>
        </w:tc>
      </w:tr>
      <w:tr w:rsidR="00870FFA" w14:paraId="1AE68C5A" w14:textId="77777777" w:rsidTr="00CE3DC0">
        <w:trPr>
          <w:trHeight w:val="457"/>
        </w:trPr>
        <w:tc>
          <w:tcPr>
            <w:tcW w:w="1489" w:type="pct"/>
          </w:tcPr>
          <w:p w14:paraId="60EA31D1" w14:textId="3B99CC84" w:rsidR="00870FFA" w:rsidRDefault="007546B8" w:rsidP="00A947D2">
            <w:r>
              <w:t>Phase #3</w:t>
            </w:r>
          </w:p>
        </w:tc>
        <w:tc>
          <w:tcPr>
            <w:tcW w:w="3511" w:type="pct"/>
          </w:tcPr>
          <w:p w14:paraId="13861BD6" w14:textId="4679CEF7" w:rsidR="00870FFA" w:rsidRDefault="00CE3DC0" w:rsidP="00A947D2">
            <w:r>
              <w:t>Implement JDBC</w:t>
            </w:r>
          </w:p>
        </w:tc>
      </w:tr>
      <w:tr w:rsidR="008B3E10" w14:paraId="35A813F6" w14:textId="77777777" w:rsidTr="00CE3DC0">
        <w:trPr>
          <w:trHeight w:val="457"/>
        </w:trPr>
        <w:tc>
          <w:tcPr>
            <w:tcW w:w="1489" w:type="pct"/>
          </w:tcPr>
          <w:p w14:paraId="5A4D804E" w14:textId="2007CF52" w:rsidR="008B3E10" w:rsidRDefault="008B3E10" w:rsidP="00A947D2">
            <w:r>
              <w:t>Phase #4</w:t>
            </w:r>
          </w:p>
        </w:tc>
        <w:tc>
          <w:tcPr>
            <w:tcW w:w="3511" w:type="pct"/>
          </w:tcPr>
          <w:p w14:paraId="6A40090C" w14:textId="74B01A92" w:rsidR="008B3E10" w:rsidRDefault="008B3E10" w:rsidP="00A947D2">
            <w:r>
              <w:t>Implement JPA</w:t>
            </w:r>
          </w:p>
        </w:tc>
      </w:tr>
      <w:tr w:rsidR="008B3E10" w14:paraId="3975E88D" w14:textId="77777777" w:rsidTr="00CE3DC0">
        <w:trPr>
          <w:trHeight w:val="457"/>
        </w:trPr>
        <w:tc>
          <w:tcPr>
            <w:tcW w:w="1489" w:type="pct"/>
          </w:tcPr>
          <w:p w14:paraId="582F8830" w14:textId="411BEDC7" w:rsidR="008B3E10" w:rsidRDefault="008B3E10" w:rsidP="00A947D2">
            <w:r>
              <w:t>Phase #5</w:t>
            </w:r>
          </w:p>
        </w:tc>
        <w:tc>
          <w:tcPr>
            <w:tcW w:w="3511" w:type="pct"/>
          </w:tcPr>
          <w:p w14:paraId="32887ED1" w14:textId="38527D7D" w:rsidR="008B3E10" w:rsidRDefault="008B3E10" w:rsidP="00A947D2">
            <w:r>
              <w:t>Implement Spring</w:t>
            </w:r>
          </w:p>
        </w:tc>
      </w:tr>
      <w:tr w:rsidR="008B3E10" w14:paraId="61BF9001" w14:textId="77777777" w:rsidTr="00CE3DC0">
        <w:trPr>
          <w:trHeight w:val="457"/>
        </w:trPr>
        <w:tc>
          <w:tcPr>
            <w:tcW w:w="1489" w:type="pct"/>
          </w:tcPr>
          <w:p w14:paraId="4F6CA05E" w14:textId="4403CFF1" w:rsidR="008B3E10" w:rsidRDefault="008B3E10" w:rsidP="00A947D2">
            <w:r>
              <w:t>Phase</w:t>
            </w:r>
            <w:r w:rsidR="00645C32">
              <w:t xml:space="preserve"> #6</w:t>
            </w:r>
          </w:p>
        </w:tc>
        <w:tc>
          <w:tcPr>
            <w:tcW w:w="3511" w:type="pct"/>
          </w:tcPr>
          <w:p w14:paraId="15510F2B" w14:textId="6802B17E" w:rsidR="008B3E10" w:rsidRDefault="00645C32" w:rsidP="00A947D2">
            <w:r>
              <w:t>Implement Spring Data JPA with Spring Boot</w:t>
            </w:r>
          </w:p>
        </w:tc>
      </w:tr>
    </w:tbl>
    <w:p w14:paraId="6B842B62" w14:textId="18BF10AF" w:rsidR="001273C1" w:rsidRDefault="001273C1"/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C68B0" w14:paraId="6E9C1FB1" w14:textId="77777777" w:rsidTr="007C1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881522D" w14:textId="0699B59A" w:rsidR="00FC68B0" w:rsidRDefault="00FC68B0" w:rsidP="004D39A3"/>
        </w:tc>
        <w:tc>
          <w:tcPr>
            <w:tcW w:w="4692" w:type="pct"/>
            <w:shd w:val="clear" w:color="auto" w:fill="auto"/>
          </w:tcPr>
          <w:p w14:paraId="243A60B1" w14:textId="40973D90" w:rsidR="00FC68B0" w:rsidRDefault="00674BF8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59D6004B" w14:textId="77777777" w:rsidR="0009095B" w:rsidRDefault="0009095B" w:rsidP="0009095B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BFE3BD9A8B9C4220A222BFE93C4F4208"/>
          </w:placeholder>
          <w:temporary/>
          <w:showingPlcHdr/>
          <w15:appearance w15:val="hidden"/>
        </w:sdtPr>
        <w:sdtContent>
          <w:r w:rsidRPr="003C0DAF">
            <w:t>Timeline for Execution</w:t>
          </w:r>
        </w:sdtContent>
      </w:sdt>
    </w:p>
    <w:p w14:paraId="01D61477" w14:textId="0D95AD7F" w:rsidR="0009095B" w:rsidRDefault="0009095B" w:rsidP="0009095B">
      <w:r>
        <w:t xml:space="preserve">Key project dates can be outlined below. Phase duration is </w:t>
      </w:r>
      <w:r w:rsidR="00334A09">
        <w:t>best guess</w:t>
      </w:r>
      <w:r>
        <w:t xml:space="preserve"> estimate and may vary based on performance and caliber of the participants.</w:t>
      </w:r>
    </w:p>
    <w:p w14:paraId="7678CEBF" w14:textId="77777777" w:rsidR="001273C1" w:rsidRDefault="001273C1">
      <w:pPr>
        <w:pStyle w:val="NoSpacing"/>
      </w:pP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957"/>
        <w:gridCol w:w="1797"/>
        <w:gridCol w:w="1797"/>
        <w:gridCol w:w="1799"/>
      </w:tblGrid>
      <w:tr w:rsidR="00C27980" w14:paraId="4BBAB087" w14:textId="77777777" w:rsidTr="0056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6" w:type="pct"/>
          </w:tcPr>
          <w:p w14:paraId="13A0628F" w14:textId="77777777" w:rsidR="001273C1" w:rsidRDefault="000F4EE0">
            <w:sdt>
              <w:sdtPr>
                <w:alias w:val="Description:"/>
                <w:tag w:val="Description:"/>
                <w:id w:val="-1811542606"/>
                <w:placeholder>
                  <w:docPart w:val="030E5E93FA8D4E59AFAE0F9CD2FD3921"/>
                </w:placeholder>
                <w:temporary/>
                <w:showingPlcHdr/>
                <w15:appearance w15:val="hidden"/>
              </w:sdtPr>
              <w:sdtEndPr/>
              <w:sdtContent>
                <w:r w:rsidR="00FC68B0" w:rsidRPr="003C0DAF">
                  <w:t>Description</w:t>
                </w:r>
              </w:sdtContent>
            </w:sdt>
          </w:p>
        </w:tc>
        <w:tc>
          <w:tcPr>
            <w:tcW w:w="961" w:type="pct"/>
          </w:tcPr>
          <w:p w14:paraId="0AF1D474" w14:textId="77777777" w:rsidR="001273C1" w:rsidRDefault="000F4EE0">
            <w:sdt>
              <w:sdtPr>
                <w:alias w:val="Start Date:"/>
                <w:tag w:val="Start Date:"/>
                <w:id w:val="-617991579"/>
                <w:placeholder>
                  <w:docPart w:val="ADA64C813C6D46D69EC340AF89ED4B84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Start Date</w:t>
                </w:r>
              </w:sdtContent>
            </w:sdt>
          </w:p>
        </w:tc>
        <w:tc>
          <w:tcPr>
            <w:tcW w:w="961" w:type="pct"/>
          </w:tcPr>
          <w:p w14:paraId="7A702B12" w14:textId="77777777" w:rsidR="001273C1" w:rsidRDefault="000F4EE0">
            <w:sdt>
              <w:sdtPr>
                <w:alias w:val="End Date:"/>
                <w:tag w:val="End Date:"/>
                <w:id w:val="-285503997"/>
                <w:placeholder>
                  <w:docPart w:val="5691460B5D3A4C16AAB046779CC33C02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End Date</w:t>
                </w:r>
              </w:sdtContent>
            </w:sdt>
          </w:p>
        </w:tc>
        <w:tc>
          <w:tcPr>
            <w:tcW w:w="962" w:type="pct"/>
          </w:tcPr>
          <w:p w14:paraId="3C3155F0" w14:textId="77777777" w:rsidR="001273C1" w:rsidRDefault="000F4EE0">
            <w:sdt>
              <w:sdtPr>
                <w:alias w:val="Duration:"/>
                <w:tag w:val="Duration:"/>
                <w:id w:val="-809235519"/>
                <w:placeholder>
                  <w:docPart w:val="5B53C47FF2884C60AE44AD422217EA67"/>
                </w:placeholder>
                <w:temporary/>
                <w:showingPlcHdr/>
                <w15:appearance w15:val="hidden"/>
              </w:sdtPr>
              <w:sdtEndPr/>
              <w:sdtContent>
                <w:r w:rsidR="00FC68B0">
                  <w:t>Duration</w:t>
                </w:r>
              </w:sdtContent>
            </w:sdt>
          </w:p>
        </w:tc>
      </w:tr>
      <w:tr w:rsidR="001273C1" w14:paraId="52CA1207" w14:textId="77777777" w:rsidTr="00561521">
        <w:tc>
          <w:tcPr>
            <w:tcW w:w="2116" w:type="pct"/>
          </w:tcPr>
          <w:p w14:paraId="7E832A0D" w14:textId="7055F9F3" w:rsidR="001273C1" w:rsidRDefault="00E45C7B">
            <w:r>
              <w:t>Phase 1</w:t>
            </w:r>
          </w:p>
        </w:tc>
        <w:tc>
          <w:tcPr>
            <w:tcW w:w="961" w:type="pct"/>
          </w:tcPr>
          <w:p w14:paraId="08F12797" w14:textId="09E3AC11" w:rsidR="001273C1" w:rsidRDefault="001273C1" w:rsidP="00101993"/>
        </w:tc>
        <w:tc>
          <w:tcPr>
            <w:tcW w:w="961" w:type="pct"/>
          </w:tcPr>
          <w:p w14:paraId="268890DE" w14:textId="77777777" w:rsidR="001273C1" w:rsidRDefault="001273C1" w:rsidP="00101993"/>
        </w:tc>
        <w:tc>
          <w:tcPr>
            <w:tcW w:w="962" w:type="pct"/>
          </w:tcPr>
          <w:p w14:paraId="602A5349" w14:textId="1880900F" w:rsidR="001273C1" w:rsidRDefault="00E45C7B" w:rsidP="00101993">
            <w:r>
              <w:t>3 days</w:t>
            </w:r>
          </w:p>
        </w:tc>
      </w:tr>
      <w:tr w:rsidR="001273C1" w14:paraId="0641EA63" w14:textId="77777777" w:rsidTr="00561521">
        <w:tc>
          <w:tcPr>
            <w:tcW w:w="2116" w:type="pct"/>
          </w:tcPr>
          <w:p w14:paraId="2D226FB6" w14:textId="61ACBE49" w:rsidR="001273C1" w:rsidRDefault="00E45C7B">
            <w:r>
              <w:t>Phase 2</w:t>
            </w:r>
          </w:p>
        </w:tc>
        <w:tc>
          <w:tcPr>
            <w:tcW w:w="961" w:type="pct"/>
          </w:tcPr>
          <w:p w14:paraId="1D245271" w14:textId="77777777" w:rsidR="001273C1" w:rsidRDefault="001273C1" w:rsidP="00101993"/>
        </w:tc>
        <w:tc>
          <w:tcPr>
            <w:tcW w:w="961" w:type="pct"/>
          </w:tcPr>
          <w:p w14:paraId="157B6ACE" w14:textId="77777777" w:rsidR="001273C1" w:rsidRDefault="001273C1" w:rsidP="00101993"/>
        </w:tc>
        <w:tc>
          <w:tcPr>
            <w:tcW w:w="962" w:type="pct"/>
          </w:tcPr>
          <w:p w14:paraId="3ABD2BB1" w14:textId="6D21540C" w:rsidR="001273C1" w:rsidRDefault="00E45C7B" w:rsidP="00101993">
            <w:r>
              <w:t>1 day</w:t>
            </w:r>
          </w:p>
        </w:tc>
      </w:tr>
      <w:tr w:rsidR="001273C1" w14:paraId="57A53466" w14:textId="77777777" w:rsidTr="00561521">
        <w:tc>
          <w:tcPr>
            <w:tcW w:w="2116" w:type="pct"/>
          </w:tcPr>
          <w:p w14:paraId="29C99D93" w14:textId="06EED3F6" w:rsidR="001273C1" w:rsidRDefault="00E45C7B">
            <w:r>
              <w:t>Phase 3</w:t>
            </w:r>
          </w:p>
        </w:tc>
        <w:tc>
          <w:tcPr>
            <w:tcW w:w="961" w:type="pct"/>
          </w:tcPr>
          <w:p w14:paraId="36AEE06D" w14:textId="77777777" w:rsidR="001273C1" w:rsidRDefault="001273C1" w:rsidP="00101993"/>
        </w:tc>
        <w:tc>
          <w:tcPr>
            <w:tcW w:w="961" w:type="pct"/>
          </w:tcPr>
          <w:p w14:paraId="6DE48F22" w14:textId="77777777" w:rsidR="001273C1" w:rsidRDefault="001273C1" w:rsidP="00101993"/>
        </w:tc>
        <w:tc>
          <w:tcPr>
            <w:tcW w:w="962" w:type="pct"/>
          </w:tcPr>
          <w:p w14:paraId="74540DE0" w14:textId="79840284" w:rsidR="001273C1" w:rsidRDefault="00E45C7B" w:rsidP="00101993">
            <w:r>
              <w:t>1 day</w:t>
            </w:r>
          </w:p>
        </w:tc>
      </w:tr>
      <w:tr w:rsidR="001273C1" w14:paraId="55AEFEDD" w14:textId="77777777" w:rsidTr="00561521">
        <w:tc>
          <w:tcPr>
            <w:tcW w:w="2116" w:type="pct"/>
          </w:tcPr>
          <w:p w14:paraId="77D807CA" w14:textId="1FA96F8C" w:rsidR="001273C1" w:rsidRDefault="00E45C7B">
            <w:r>
              <w:t>Phase 4</w:t>
            </w:r>
          </w:p>
        </w:tc>
        <w:tc>
          <w:tcPr>
            <w:tcW w:w="961" w:type="pct"/>
          </w:tcPr>
          <w:p w14:paraId="35AFCF50" w14:textId="7E4CB2A8" w:rsidR="001273C1" w:rsidRDefault="001273C1" w:rsidP="00101993"/>
        </w:tc>
        <w:tc>
          <w:tcPr>
            <w:tcW w:w="961" w:type="pct"/>
          </w:tcPr>
          <w:p w14:paraId="34B0FE83" w14:textId="77777777" w:rsidR="001273C1" w:rsidRDefault="001273C1" w:rsidP="00101993"/>
        </w:tc>
        <w:tc>
          <w:tcPr>
            <w:tcW w:w="962" w:type="pct"/>
          </w:tcPr>
          <w:p w14:paraId="0520C840" w14:textId="6ABE625D" w:rsidR="001273C1" w:rsidRDefault="00E45C7B" w:rsidP="00101993">
            <w:r>
              <w:t>1 day</w:t>
            </w:r>
          </w:p>
        </w:tc>
      </w:tr>
      <w:tr w:rsidR="001273C1" w14:paraId="2FB59A0B" w14:textId="77777777" w:rsidTr="00561521">
        <w:tc>
          <w:tcPr>
            <w:tcW w:w="2116" w:type="pct"/>
          </w:tcPr>
          <w:p w14:paraId="3574464B" w14:textId="2837F90E" w:rsidR="001273C1" w:rsidRDefault="000E48CB">
            <w:r>
              <w:t>Phase 5</w:t>
            </w:r>
          </w:p>
        </w:tc>
        <w:tc>
          <w:tcPr>
            <w:tcW w:w="961" w:type="pct"/>
          </w:tcPr>
          <w:p w14:paraId="48B97533" w14:textId="77777777" w:rsidR="001273C1" w:rsidRDefault="001273C1" w:rsidP="00101993"/>
        </w:tc>
        <w:tc>
          <w:tcPr>
            <w:tcW w:w="961" w:type="pct"/>
          </w:tcPr>
          <w:p w14:paraId="0DD20A16" w14:textId="77777777" w:rsidR="001273C1" w:rsidRDefault="001273C1" w:rsidP="00101993"/>
        </w:tc>
        <w:tc>
          <w:tcPr>
            <w:tcW w:w="962" w:type="pct"/>
          </w:tcPr>
          <w:p w14:paraId="4DD99853" w14:textId="2C5B3C66" w:rsidR="001273C1" w:rsidRDefault="000E48CB" w:rsidP="00101993">
            <w:r>
              <w:t>1 day</w:t>
            </w:r>
          </w:p>
        </w:tc>
      </w:tr>
      <w:tr w:rsidR="000E48CB" w14:paraId="721CCD67" w14:textId="77777777" w:rsidTr="00561521">
        <w:tc>
          <w:tcPr>
            <w:tcW w:w="2116" w:type="pct"/>
          </w:tcPr>
          <w:p w14:paraId="497F3959" w14:textId="24F448DE" w:rsidR="000E48CB" w:rsidRDefault="000E48CB">
            <w:r>
              <w:t>Phase 6</w:t>
            </w:r>
          </w:p>
        </w:tc>
        <w:tc>
          <w:tcPr>
            <w:tcW w:w="961" w:type="pct"/>
          </w:tcPr>
          <w:p w14:paraId="30C7F3EF" w14:textId="77777777" w:rsidR="000E48CB" w:rsidRDefault="000E48CB" w:rsidP="00101993"/>
        </w:tc>
        <w:tc>
          <w:tcPr>
            <w:tcW w:w="961" w:type="pct"/>
          </w:tcPr>
          <w:p w14:paraId="01E5E12F" w14:textId="77777777" w:rsidR="000E48CB" w:rsidRDefault="000E48CB" w:rsidP="00101993"/>
        </w:tc>
        <w:tc>
          <w:tcPr>
            <w:tcW w:w="962" w:type="pct"/>
          </w:tcPr>
          <w:p w14:paraId="6AFC74E1" w14:textId="4E74CAC8" w:rsidR="000E48CB" w:rsidRDefault="000E48CB" w:rsidP="00101993">
            <w:r>
              <w:t>1 day</w:t>
            </w:r>
          </w:p>
        </w:tc>
      </w:tr>
    </w:tbl>
    <w:p w14:paraId="64E3756E" w14:textId="77777777" w:rsidR="00017EFD" w:rsidRDefault="00017EFD" w:rsidP="008C2860">
      <w:pPr>
        <w:pStyle w:val="NoSpacing"/>
      </w:pPr>
    </w:p>
    <w:sectPr w:rsidR="00017EFD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96F0" w14:textId="77777777" w:rsidR="000F4EE0" w:rsidRDefault="000F4EE0">
      <w:pPr>
        <w:spacing w:after="0" w:line="240" w:lineRule="auto"/>
      </w:pPr>
      <w:r>
        <w:separator/>
      </w:r>
    </w:p>
  </w:endnote>
  <w:endnote w:type="continuationSeparator" w:id="0">
    <w:p w14:paraId="4C6F6182" w14:textId="77777777" w:rsidR="000F4EE0" w:rsidRDefault="000F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0288" w14:textId="77777777" w:rsidR="000F4EE0" w:rsidRDefault="000F4EE0">
      <w:pPr>
        <w:spacing w:after="0" w:line="240" w:lineRule="auto"/>
      </w:pPr>
      <w:r>
        <w:separator/>
      </w:r>
    </w:p>
  </w:footnote>
  <w:footnote w:type="continuationSeparator" w:id="0">
    <w:p w14:paraId="08F487F6" w14:textId="77777777" w:rsidR="000F4EE0" w:rsidRDefault="000F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>
    <w:abstractNumId w:val="9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17EFD"/>
    <w:rsid w:val="00022B21"/>
    <w:rsid w:val="000322BF"/>
    <w:rsid w:val="00056F25"/>
    <w:rsid w:val="0009095B"/>
    <w:rsid w:val="000939D1"/>
    <w:rsid w:val="00097286"/>
    <w:rsid w:val="000A03C6"/>
    <w:rsid w:val="000A562D"/>
    <w:rsid w:val="000B112D"/>
    <w:rsid w:val="000C6A97"/>
    <w:rsid w:val="000D736E"/>
    <w:rsid w:val="000E48CB"/>
    <w:rsid w:val="000E697B"/>
    <w:rsid w:val="000F4EE0"/>
    <w:rsid w:val="00101993"/>
    <w:rsid w:val="00117948"/>
    <w:rsid w:val="001238BC"/>
    <w:rsid w:val="001273C1"/>
    <w:rsid w:val="00137A9C"/>
    <w:rsid w:val="0017191D"/>
    <w:rsid w:val="001825FE"/>
    <w:rsid w:val="001C38C1"/>
    <w:rsid w:val="001C6A6D"/>
    <w:rsid w:val="001D08D2"/>
    <w:rsid w:val="001E2472"/>
    <w:rsid w:val="002129B0"/>
    <w:rsid w:val="0022587A"/>
    <w:rsid w:val="00243FCB"/>
    <w:rsid w:val="00246FA9"/>
    <w:rsid w:val="0028543A"/>
    <w:rsid w:val="00293FB3"/>
    <w:rsid w:val="00295C0C"/>
    <w:rsid w:val="002A04F7"/>
    <w:rsid w:val="002C2A52"/>
    <w:rsid w:val="002D4453"/>
    <w:rsid w:val="002E52EE"/>
    <w:rsid w:val="00314C96"/>
    <w:rsid w:val="003262F3"/>
    <w:rsid w:val="00333EF1"/>
    <w:rsid w:val="00334A09"/>
    <w:rsid w:val="00340FA3"/>
    <w:rsid w:val="00346FDE"/>
    <w:rsid w:val="00386778"/>
    <w:rsid w:val="003A009A"/>
    <w:rsid w:val="003A755F"/>
    <w:rsid w:val="003C0DAF"/>
    <w:rsid w:val="003E0898"/>
    <w:rsid w:val="003E7873"/>
    <w:rsid w:val="004011AC"/>
    <w:rsid w:val="00403116"/>
    <w:rsid w:val="004079F8"/>
    <w:rsid w:val="00410067"/>
    <w:rsid w:val="004558B9"/>
    <w:rsid w:val="0046523A"/>
    <w:rsid w:val="004661BE"/>
    <w:rsid w:val="004863B6"/>
    <w:rsid w:val="00497D72"/>
    <w:rsid w:val="004A4B64"/>
    <w:rsid w:val="004B5850"/>
    <w:rsid w:val="004B6087"/>
    <w:rsid w:val="004C79F1"/>
    <w:rsid w:val="004E5035"/>
    <w:rsid w:val="004F5C8E"/>
    <w:rsid w:val="005030CE"/>
    <w:rsid w:val="005140CB"/>
    <w:rsid w:val="00517215"/>
    <w:rsid w:val="00545041"/>
    <w:rsid w:val="00561521"/>
    <w:rsid w:val="00565372"/>
    <w:rsid w:val="00576EE1"/>
    <w:rsid w:val="00590B0E"/>
    <w:rsid w:val="005B5143"/>
    <w:rsid w:val="005D1F41"/>
    <w:rsid w:val="005E039D"/>
    <w:rsid w:val="005E1B9F"/>
    <w:rsid w:val="005E1F52"/>
    <w:rsid w:val="006453D3"/>
    <w:rsid w:val="00645C32"/>
    <w:rsid w:val="00665C83"/>
    <w:rsid w:val="00674BF8"/>
    <w:rsid w:val="006815AC"/>
    <w:rsid w:val="0068698F"/>
    <w:rsid w:val="006B68FA"/>
    <w:rsid w:val="006C0EFC"/>
    <w:rsid w:val="006C5ECB"/>
    <w:rsid w:val="006C6CC2"/>
    <w:rsid w:val="006F00F3"/>
    <w:rsid w:val="006F4237"/>
    <w:rsid w:val="00701445"/>
    <w:rsid w:val="007032CC"/>
    <w:rsid w:val="0071603F"/>
    <w:rsid w:val="00741991"/>
    <w:rsid w:val="007546B8"/>
    <w:rsid w:val="0076017A"/>
    <w:rsid w:val="0077664C"/>
    <w:rsid w:val="0079309F"/>
    <w:rsid w:val="007A6C69"/>
    <w:rsid w:val="007C13B2"/>
    <w:rsid w:val="007C7858"/>
    <w:rsid w:val="007E067B"/>
    <w:rsid w:val="00805667"/>
    <w:rsid w:val="008125B2"/>
    <w:rsid w:val="00821AC2"/>
    <w:rsid w:val="0082289D"/>
    <w:rsid w:val="00825C20"/>
    <w:rsid w:val="00856FCD"/>
    <w:rsid w:val="0085761F"/>
    <w:rsid w:val="00870FFA"/>
    <w:rsid w:val="00873896"/>
    <w:rsid w:val="0088175F"/>
    <w:rsid w:val="008961F2"/>
    <w:rsid w:val="0089777F"/>
    <w:rsid w:val="008B01F5"/>
    <w:rsid w:val="008B3E10"/>
    <w:rsid w:val="008C2860"/>
    <w:rsid w:val="008C53CB"/>
    <w:rsid w:val="008F0570"/>
    <w:rsid w:val="008F0E66"/>
    <w:rsid w:val="008F4E62"/>
    <w:rsid w:val="00920712"/>
    <w:rsid w:val="00931827"/>
    <w:rsid w:val="00931E01"/>
    <w:rsid w:val="00932427"/>
    <w:rsid w:val="0095165A"/>
    <w:rsid w:val="009800B8"/>
    <w:rsid w:val="00981D1D"/>
    <w:rsid w:val="00987BCC"/>
    <w:rsid w:val="00991BE3"/>
    <w:rsid w:val="009A2955"/>
    <w:rsid w:val="009A3E0F"/>
    <w:rsid w:val="009A602E"/>
    <w:rsid w:val="009B5D53"/>
    <w:rsid w:val="009B77E5"/>
    <w:rsid w:val="009D403F"/>
    <w:rsid w:val="009E07E5"/>
    <w:rsid w:val="009E6449"/>
    <w:rsid w:val="009F020E"/>
    <w:rsid w:val="00A010ED"/>
    <w:rsid w:val="00A25F1F"/>
    <w:rsid w:val="00A54BD5"/>
    <w:rsid w:val="00A618AB"/>
    <w:rsid w:val="00A64274"/>
    <w:rsid w:val="00A70C0B"/>
    <w:rsid w:val="00A761E5"/>
    <w:rsid w:val="00A8792A"/>
    <w:rsid w:val="00A97CC8"/>
    <w:rsid w:val="00AA4E06"/>
    <w:rsid w:val="00AA528E"/>
    <w:rsid w:val="00AB131D"/>
    <w:rsid w:val="00AC118B"/>
    <w:rsid w:val="00AF452C"/>
    <w:rsid w:val="00B0209E"/>
    <w:rsid w:val="00B048AE"/>
    <w:rsid w:val="00B13AE2"/>
    <w:rsid w:val="00B542A9"/>
    <w:rsid w:val="00B73BE3"/>
    <w:rsid w:val="00BC617C"/>
    <w:rsid w:val="00BC6ED2"/>
    <w:rsid w:val="00BE11CA"/>
    <w:rsid w:val="00BE3CD6"/>
    <w:rsid w:val="00BE4A06"/>
    <w:rsid w:val="00BF78FF"/>
    <w:rsid w:val="00C023DE"/>
    <w:rsid w:val="00C0520D"/>
    <w:rsid w:val="00C16778"/>
    <w:rsid w:val="00C27980"/>
    <w:rsid w:val="00C7764C"/>
    <w:rsid w:val="00C81C2D"/>
    <w:rsid w:val="00CA0601"/>
    <w:rsid w:val="00CC4E29"/>
    <w:rsid w:val="00CC612B"/>
    <w:rsid w:val="00CD0C50"/>
    <w:rsid w:val="00CD60E7"/>
    <w:rsid w:val="00CE3DC0"/>
    <w:rsid w:val="00D16EFA"/>
    <w:rsid w:val="00D31D4F"/>
    <w:rsid w:val="00D37443"/>
    <w:rsid w:val="00D65CCD"/>
    <w:rsid w:val="00D81BDF"/>
    <w:rsid w:val="00D93D93"/>
    <w:rsid w:val="00DA7021"/>
    <w:rsid w:val="00DC0446"/>
    <w:rsid w:val="00DD3056"/>
    <w:rsid w:val="00DF78F7"/>
    <w:rsid w:val="00E0401F"/>
    <w:rsid w:val="00E30E38"/>
    <w:rsid w:val="00E45C7B"/>
    <w:rsid w:val="00E54A79"/>
    <w:rsid w:val="00E67444"/>
    <w:rsid w:val="00EA06FB"/>
    <w:rsid w:val="00EC63B5"/>
    <w:rsid w:val="00EC689F"/>
    <w:rsid w:val="00F07CBC"/>
    <w:rsid w:val="00F1720B"/>
    <w:rsid w:val="00F23ED1"/>
    <w:rsid w:val="00F412AD"/>
    <w:rsid w:val="00F42EAE"/>
    <w:rsid w:val="00F46710"/>
    <w:rsid w:val="00F535B0"/>
    <w:rsid w:val="00F612C1"/>
    <w:rsid w:val="00F6421D"/>
    <w:rsid w:val="00F7501B"/>
    <w:rsid w:val="00F960AD"/>
    <w:rsid w:val="00F9769D"/>
    <w:rsid w:val="00FB1A57"/>
    <w:rsid w:val="00FB2EE0"/>
    <w:rsid w:val="00FC4114"/>
    <w:rsid w:val="00FC68B0"/>
    <w:rsid w:val="00FE4ED0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CE2CA1B4924C588BF053B40A913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7EE9-47FF-41FC-B664-9F99F2816C71}"/>
      </w:docPartPr>
      <w:docPartBody>
        <w:p w:rsidR="00000000" w:rsidRDefault="00FB627E">
          <w:pPr>
            <w:pStyle w:val="F3CE2CA1B4924C588BF053B40A91399A"/>
          </w:pPr>
          <w:r w:rsidRPr="00E0401F">
            <w:t>OLSON HARRIS LTD.</w:t>
          </w:r>
        </w:p>
      </w:docPartBody>
    </w:docPart>
    <w:docPart>
      <w:docPartPr>
        <w:name w:val="BE52356DE99B425CA0E46881637B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D419-EF4B-4438-9971-F8F667A3F331}"/>
      </w:docPartPr>
      <w:docPartBody>
        <w:p w:rsidR="00000000" w:rsidRDefault="00FB627E">
          <w:pPr>
            <w:pStyle w:val="BE52356DE99B425CA0E46881637B7154"/>
          </w:pPr>
          <w:r w:rsidRPr="005140CB">
            <w:t>Overview</w:t>
          </w:r>
        </w:p>
      </w:docPartBody>
    </w:docPart>
    <w:docPart>
      <w:docPartPr>
        <w:name w:val="2A5D1E6597D94CFB9743D4E04B517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1C72-FC06-49CC-90C7-02D4CBC4B6F7}"/>
      </w:docPartPr>
      <w:docPartBody>
        <w:p w:rsidR="00000000" w:rsidRDefault="00FB627E">
          <w:pPr>
            <w:pStyle w:val="2A5D1E6597D94CFB9743D4E04B51751A"/>
          </w:pPr>
          <w:r w:rsidRPr="00101993">
            <w:t>Recommendation #1:</w:t>
          </w:r>
        </w:p>
      </w:docPartBody>
    </w:docPart>
    <w:docPart>
      <w:docPartPr>
        <w:name w:val="A6A3B21EA08C4E8695ABD51204E3C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A4EF-E952-43BB-A1A7-CFF3DF927B47}"/>
      </w:docPartPr>
      <w:docPartBody>
        <w:p w:rsidR="00000000" w:rsidRDefault="00FB627E">
          <w:pPr>
            <w:pStyle w:val="A6A3B21EA08C4E8695ABD51204E3C425"/>
          </w:pPr>
          <w:r w:rsidRPr="00101993">
            <w:t>Stay ahead of customer trends</w:t>
          </w:r>
        </w:p>
      </w:docPartBody>
    </w:docPart>
    <w:docPart>
      <w:docPartPr>
        <w:name w:val="941CA0B176DA4C259C520A92218EA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4884-41BC-4AC7-A9C7-75342822943A}"/>
      </w:docPartPr>
      <w:docPartBody>
        <w:p w:rsidR="00000000" w:rsidRDefault="00FB627E">
          <w:pPr>
            <w:pStyle w:val="941CA0B176DA4C259C520A92218EA802"/>
          </w:pPr>
          <w:r w:rsidRPr="00101993">
            <w:t>Recommendation #2:</w:t>
          </w:r>
        </w:p>
      </w:docPartBody>
    </w:docPart>
    <w:docPart>
      <w:docPartPr>
        <w:name w:val="5F107C79531E4486984E8F777D3E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7FF80-B3D1-4E97-AC54-5C3C725E11D7}"/>
      </w:docPartPr>
      <w:docPartBody>
        <w:p w:rsidR="00000000" w:rsidRDefault="00FB627E">
          <w:pPr>
            <w:pStyle w:val="5F107C79531E4486984E8F777D3E535D"/>
          </w:pPr>
          <w:r w:rsidRPr="00101993">
            <w:t>Implement logistics solution</w:t>
          </w:r>
        </w:p>
      </w:docPartBody>
    </w:docPart>
    <w:docPart>
      <w:docPartPr>
        <w:name w:val="B35EBF0E015942EB99BFC6E16513A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F0CF-75EF-4E23-AC2B-6986411B683F}"/>
      </w:docPartPr>
      <w:docPartBody>
        <w:p w:rsidR="00000000" w:rsidRDefault="00FB627E">
          <w:pPr>
            <w:pStyle w:val="B35EBF0E015942EB99BFC6E16513ADB4"/>
          </w:pPr>
          <w:r w:rsidRPr="00101993">
            <w:t>Recommendation #3:</w:t>
          </w:r>
        </w:p>
      </w:docPartBody>
    </w:docPart>
    <w:docPart>
      <w:docPartPr>
        <w:name w:val="8E19199B994B4DBCAFC57505DCF4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DDA6D-92F4-4A73-8C66-AA73CBBA7EB4}"/>
      </w:docPartPr>
      <w:docPartBody>
        <w:p w:rsidR="00000000" w:rsidRDefault="00FB627E">
          <w:pPr>
            <w:pStyle w:val="8E19199B994B4DBCAFC57505DCF4B375"/>
          </w:pPr>
          <w:r w:rsidRPr="00101993">
            <w:t>Focus on order management and automation</w:t>
          </w:r>
        </w:p>
      </w:docPartBody>
    </w:docPart>
    <w:docPart>
      <w:docPartPr>
        <w:name w:val="030E5E93FA8D4E59AFAE0F9CD2FD3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7E5C4-1E6A-48D9-B5EE-99AE856B31FA}"/>
      </w:docPartPr>
      <w:docPartBody>
        <w:p w:rsidR="00000000" w:rsidRDefault="00FB627E">
          <w:pPr>
            <w:pStyle w:val="030E5E93FA8D4E59AFAE0F9CD2FD3921"/>
          </w:pPr>
          <w:r w:rsidRPr="003C0DAF">
            <w:t>Description</w:t>
          </w:r>
        </w:p>
      </w:docPartBody>
    </w:docPart>
    <w:docPart>
      <w:docPartPr>
        <w:name w:val="ADA64C813C6D46D69EC340AF89ED4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0354-B70C-4D8C-BA82-549C98BF0913}"/>
      </w:docPartPr>
      <w:docPartBody>
        <w:p w:rsidR="00000000" w:rsidRDefault="00FB627E">
          <w:pPr>
            <w:pStyle w:val="ADA64C813C6D46D69EC340AF89ED4B84"/>
          </w:pPr>
          <w:r>
            <w:t>Start Date</w:t>
          </w:r>
        </w:p>
      </w:docPartBody>
    </w:docPart>
    <w:docPart>
      <w:docPartPr>
        <w:name w:val="5691460B5D3A4C16AAB046779CC33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19C5B-FF33-434D-9AE2-58EC2E8E7AE8}"/>
      </w:docPartPr>
      <w:docPartBody>
        <w:p w:rsidR="00000000" w:rsidRDefault="00FB627E">
          <w:pPr>
            <w:pStyle w:val="5691460B5D3A4C16AAB046779CC33C02"/>
          </w:pPr>
          <w:r>
            <w:t>End Date</w:t>
          </w:r>
        </w:p>
      </w:docPartBody>
    </w:docPart>
    <w:docPart>
      <w:docPartPr>
        <w:name w:val="5B53C47FF2884C60AE44AD422217E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1622-86F5-432C-BB92-5DC253BAA46E}"/>
      </w:docPartPr>
      <w:docPartBody>
        <w:p w:rsidR="00000000" w:rsidRDefault="00FB627E">
          <w:pPr>
            <w:pStyle w:val="5B53C47FF2884C60AE44AD422217EA67"/>
          </w:pPr>
          <w:r>
            <w:t>Duration</w:t>
          </w:r>
        </w:p>
      </w:docPartBody>
    </w:docPart>
    <w:docPart>
      <w:docPartPr>
        <w:name w:val="734E82A033054578B6DDDB74D863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F98EC-4047-44A0-BE2F-4E0C0641DA68}"/>
      </w:docPartPr>
      <w:docPartBody>
        <w:p w:rsidR="00000000" w:rsidRDefault="004B6DEE" w:rsidP="004B6DEE">
          <w:pPr>
            <w:pStyle w:val="734E82A033054578B6DDDB74D8630BA6"/>
          </w:pPr>
          <w:r>
            <w:t>Description</w:t>
          </w:r>
        </w:p>
      </w:docPartBody>
    </w:docPart>
    <w:docPart>
      <w:docPartPr>
        <w:name w:val="CBDB53472F044960A2B5DBE61A89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5E3CD-D25E-42A0-B65A-4684FE14B114}"/>
      </w:docPartPr>
      <w:docPartBody>
        <w:p w:rsidR="00000000" w:rsidRDefault="004B6DEE" w:rsidP="004B6DEE">
          <w:pPr>
            <w:pStyle w:val="CBDB53472F044960A2B5DBE61A89D451"/>
          </w:pPr>
          <w:r w:rsidRPr="00101993">
            <w:t>IT support solution</w:t>
          </w:r>
        </w:p>
      </w:docPartBody>
    </w:docPart>
    <w:docPart>
      <w:docPartPr>
        <w:name w:val="BFE3BD9A8B9C4220A222BFE93C4F4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3C10-445D-4B57-8885-A294DD77F55F}"/>
      </w:docPartPr>
      <w:docPartBody>
        <w:p w:rsidR="00000000" w:rsidRDefault="004B6DEE" w:rsidP="004B6DEE">
          <w:pPr>
            <w:pStyle w:val="BFE3BD9A8B9C4220A222BFE93C4F4208"/>
          </w:pPr>
          <w:r w:rsidRPr="003C0DAF">
            <w:t>Timeline for Execution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4B6DEE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E2CA1B4924C588BF053B40A91399A">
    <w:name w:val="F3CE2CA1B4924C588BF053B40A91399A"/>
  </w:style>
  <w:style w:type="paragraph" w:customStyle="1" w:styleId="E7E6C2D3A7DC47A09BB5846E7246A1FD">
    <w:name w:val="E7E6C2D3A7DC47A09BB5846E7246A1F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paragraph" w:customStyle="1" w:styleId="834BEACFD1D64D84A36AEA5D468D7657">
    <w:name w:val="834BEACFD1D64D84A36AEA5D468D7657"/>
  </w:style>
  <w:style w:type="paragraph" w:customStyle="1" w:styleId="67279C694E5E48A5A0AF7CBA01505C76">
    <w:name w:val="67279C694E5E48A5A0AF7CBA01505C76"/>
  </w:style>
  <w:style w:type="paragraph" w:customStyle="1" w:styleId="TipText">
    <w:name w:val="Tip Text"/>
    <w:basedOn w:val="Normal"/>
    <w:uiPriority w:val="99"/>
    <w:pPr>
      <w:spacing w:before="200" w:line="264" w:lineRule="auto"/>
      <w:ind w:right="576"/>
    </w:pPr>
    <w:rPr>
      <w:i/>
      <w:iCs/>
      <w:color w:val="4472C4" w:themeColor="accent1"/>
      <w:sz w:val="16"/>
      <w:szCs w:val="16"/>
      <w:lang w:eastAsia="ja-JP"/>
    </w:rPr>
  </w:style>
  <w:style w:type="paragraph" w:customStyle="1" w:styleId="E7CEF3F75B1741438DFC0E6A8835990A">
    <w:name w:val="E7CEF3F75B1741438DFC0E6A8835990A"/>
  </w:style>
  <w:style w:type="paragraph" w:customStyle="1" w:styleId="420E81493C9146638106FBF2D040867B">
    <w:name w:val="420E81493C9146638106FBF2D040867B"/>
  </w:style>
  <w:style w:type="paragraph" w:customStyle="1" w:styleId="BE52356DE99B425CA0E46881637B7154">
    <w:name w:val="BE52356DE99B425CA0E46881637B7154"/>
  </w:style>
  <w:style w:type="paragraph" w:customStyle="1" w:styleId="8008520DA24047289BBECD9785AE9B2E">
    <w:name w:val="8008520DA24047289BBECD9785AE9B2E"/>
  </w:style>
  <w:style w:type="paragraph" w:customStyle="1" w:styleId="6450BCB2CD8B4FE1B9CF4142B528AAC1">
    <w:name w:val="6450BCB2CD8B4FE1B9CF4142B528AAC1"/>
  </w:style>
  <w:style w:type="paragraph" w:customStyle="1" w:styleId="88AC5E6E9CC54BBCA59F7FE833CAD925">
    <w:name w:val="88AC5E6E9CC54BBCA59F7FE833CAD925"/>
  </w:style>
  <w:style w:type="paragraph" w:customStyle="1" w:styleId="0A67692A7AEC4FD89D10E18A411634E7">
    <w:name w:val="0A67692A7AEC4FD89D10E18A411634E7"/>
  </w:style>
  <w:style w:type="paragraph" w:customStyle="1" w:styleId="2129C51BF5AA4802A7D1F89CC2773D8F">
    <w:name w:val="2129C51BF5AA4802A7D1F89CC2773D8F"/>
  </w:style>
  <w:style w:type="paragraph" w:customStyle="1" w:styleId="ADD84DBA8AD742EC9CD0DAA571B4A2D4">
    <w:name w:val="ADD84DBA8AD742EC9CD0DAA571B4A2D4"/>
  </w:style>
  <w:style w:type="paragraph" w:customStyle="1" w:styleId="984A16AEC9F642A1A84239E2F7D8423E">
    <w:name w:val="984A16AEC9F642A1A84239E2F7D8423E"/>
  </w:style>
  <w:style w:type="paragraph" w:customStyle="1" w:styleId="FB7FD682D5844B97AE5138F857747769">
    <w:name w:val="FB7FD682D5844B97AE5138F857747769"/>
  </w:style>
  <w:style w:type="paragraph" w:customStyle="1" w:styleId="2C8A558AD20F42BBA5AAC886BFCC0FEB">
    <w:name w:val="2C8A558AD20F42BBA5AAC886BFCC0FEB"/>
  </w:style>
  <w:style w:type="paragraph" w:customStyle="1" w:styleId="0425D6370CEB46818E1806C10366071E">
    <w:name w:val="0425D6370CEB46818E1806C10366071E"/>
  </w:style>
  <w:style w:type="paragraph" w:customStyle="1" w:styleId="D2467142A8994E1AAD4FDCB76FCBB62F">
    <w:name w:val="D2467142A8994E1AAD4FDCB76FCBB62F"/>
  </w:style>
  <w:style w:type="paragraph" w:customStyle="1" w:styleId="89F764BFDFE747DBB133B27F622B0A0E">
    <w:name w:val="89F764BFDFE747DBB133B27F622B0A0E"/>
  </w:style>
  <w:style w:type="paragraph" w:customStyle="1" w:styleId="E2A8FE7B652B4111ABF019EAB7928A8B">
    <w:name w:val="E2A8FE7B652B4111ABF019EAB7928A8B"/>
  </w:style>
  <w:style w:type="paragraph" w:customStyle="1" w:styleId="5A3C8FF5E6F44492AFF49C93BF3DEDBC">
    <w:name w:val="5A3C8FF5E6F44492AFF49C93BF3DEDBC"/>
  </w:style>
  <w:style w:type="paragraph" w:customStyle="1" w:styleId="F3506C86E30E40458B48D5C6535B61F1">
    <w:name w:val="F3506C86E30E40458B48D5C6535B61F1"/>
  </w:style>
  <w:style w:type="paragraph" w:customStyle="1" w:styleId="A775F2025E8E434684D4E7CDFA3D399B">
    <w:name w:val="A775F2025E8E434684D4E7CDFA3D399B"/>
  </w:style>
  <w:style w:type="paragraph" w:customStyle="1" w:styleId="8E6D1E41372B48B1A7ABAA17C11065CC">
    <w:name w:val="8E6D1E41372B48B1A7ABAA17C11065CC"/>
  </w:style>
  <w:style w:type="paragraph" w:customStyle="1" w:styleId="5DC879367D194B669AC8AE10AF6B19A2">
    <w:name w:val="5DC879367D194B669AC8AE10AF6B19A2"/>
  </w:style>
  <w:style w:type="paragraph" w:customStyle="1" w:styleId="057CBA7A05E043C888F01725A39DEFCA">
    <w:name w:val="057CBA7A05E043C888F01725A39DEFCA"/>
  </w:style>
  <w:style w:type="paragraph" w:customStyle="1" w:styleId="540CDAC73BC643DEB675CC668199BC4D">
    <w:name w:val="540CDAC73BC643DEB675CC668199BC4D"/>
  </w:style>
  <w:style w:type="paragraph" w:customStyle="1" w:styleId="FDC3F5CFB1DD4A249174E945C7FBCED7">
    <w:name w:val="FDC3F5CFB1DD4A249174E945C7FBCED7"/>
  </w:style>
  <w:style w:type="paragraph" w:customStyle="1" w:styleId="9CF2E8BE7DBE417B9D1E2598EFE6C0F5">
    <w:name w:val="9CF2E8BE7DBE417B9D1E2598EFE6C0F5"/>
  </w:style>
  <w:style w:type="paragraph" w:customStyle="1" w:styleId="DBD1B11A5699402B955F0AB1FF70824C">
    <w:name w:val="DBD1B11A5699402B955F0AB1FF70824C"/>
  </w:style>
  <w:style w:type="paragraph" w:customStyle="1" w:styleId="A9F7473DC8DD435788286D4813FC93E6">
    <w:name w:val="A9F7473DC8DD435788286D4813FC93E6"/>
  </w:style>
  <w:style w:type="paragraph" w:customStyle="1" w:styleId="2A5D1E6597D94CFB9743D4E04B51751A">
    <w:name w:val="2A5D1E6597D94CFB9743D4E04B51751A"/>
  </w:style>
  <w:style w:type="paragraph" w:customStyle="1" w:styleId="A6A3B21EA08C4E8695ABD51204E3C425">
    <w:name w:val="A6A3B21EA08C4E8695ABD51204E3C425"/>
  </w:style>
  <w:style w:type="paragraph" w:customStyle="1" w:styleId="941CA0B176DA4C259C520A92218EA802">
    <w:name w:val="941CA0B176DA4C259C520A92218EA802"/>
  </w:style>
  <w:style w:type="paragraph" w:customStyle="1" w:styleId="5F107C79531E4486984E8F777D3E535D">
    <w:name w:val="5F107C79531E4486984E8F777D3E535D"/>
  </w:style>
  <w:style w:type="paragraph" w:customStyle="1" w:styleId="B35EBF0E015942EB99BFC6E16513ADB4">
    <w:name w:val="B35EBF0E015942EB99BFC6E16513ADB4"/>
  </w:style>
  <w:style w:type="paragraph" w:customStyle="1" w:styleId="8E19199B994B4DBCAFC57505DCF4B375">
    <w:name w:val="8E19199B994B4DBCAFC57505DCF4B375"/>
  </w:style>
  <w:style w:type="paragraph" w:customStyle="1" w:styleId="75C507E3089D4B8DB050A307C9DD6791">
    <w:name w:val="75C507E3089D4B8DB050A307C9DD6791"/>
  </w:style>
  <w:style w:type="paragraph" w:customStyle="1" w:styleId="2AB535159B0B45C48D3785EE1AD4DCCA">
    <w:name w:val="2AB535159B0B45C48D3785EE1AD4DCCA"/>
  </w:style>
  <w:style w:type="paragraph" w:customStyle="1" w:styleId="84023E06B27D4CA8AD7F8DCCCDC5FE7B">
    <w:name w:val="84023E06B27D4CA8AD7F8DCCCDC5FE7B"/>
  </w:style>
  <w:style w:type="paragraph" w:customStyle="1" w:styleId="E0C8AEDE998B4958B29207A681A46FD4">
    <w:name w:val="E0C8AEDE998B4958B29207A681A46FD4"/>
  </w:style>
  <w:style w:type="paragraph" w:customStyle="1" w:styleId="C70B3441033E41DCA6DEBEC4F999AA0C">
    <w:name w:val="C70B3441033E41DCA6DEBEC4F999AA0C"/>
  </w:style>
  <w:style w:type="paragraph" w:customStyle="1" w:styleId="BDC42EF453144B7C8E4424A22DE24307">
    <w:name w:val="BDC42EF453144B7C8E4424A22DE24307"/>
  </w:style>
  <w:style w:type="paragraph" w:customStyle="1" w:styleId="2E9F81F65CBC4794AA90B9ED0AC364B3">
    <w:name w:val="2E9F81F65CBC4794AA90B9ED0AC364B3"/>
  </w:style>
  <w:style w:type="paragraph" w:customStyle="1" w:styleId="76FE48D1523B4F5E8CD72F5F0E2DACE6">
    <w:name w:val="76FE48D1523B4F5E8CD72F5F0E2DACE6"/>
  </w:style>
  <w:style w:type="paragraph" w:customStyle="1" w:styleId="DD94DB1082B043DB81EACF17BF0932BE">
    <w:name w:val="DD94DB1082B043DB81EACF17BF0932BE"/>
  </w:style>
  <w:style w:type="paragraph" w:customStyle="1" w:styleId="76DFF09D819C4640AD8FC20447E2B510">
    <w:name w:val="76DFF09D819C4640AD8FC20447E2B510"/>
  </w:style>
  <w:style w:type="paragraph" w:customStyle="1" w:styleId="823BFE1762E643769D6AA9A3D21CEE91">
    <w:name w:val="823BFE1762E643769D6AA9A3D21CEE91"/>
  </w:style>
  <w:style w:type="paragraph" w:customStyle="1" w:styleId="FC0EC58117CB4756B746372DC0991140">
    <w:name w:val="FC0EC58117CB4756B746372DC0991140"/>
  </w:style>
  <w:style w:type="paragraph" w:customStyle="1" w:styleId="5D81D7EB616C4D61BF6B1F850C831E94">
    <w:name w:val="5D81D7EB616C4D61BF6B1F850C831E94"/>
  </w:style>
  <w:style w:type="paragraph" w:customStyle="1" w:styleId="1D01A603A3794C71B5209023D19B80FB">
    <w:name w:val="1D01A603A3794C71B5209023D19B80FB"/>
  </w:style>
  <w:style w:type="paragraph" w:customStyle="1" w:styleId="E5743FB2868C4552BC1FFCBBDA4A1B28">
    <w:name w:val="E5743FB2868C4552BC1FFCBBDA4A1B28"/>
  </w:style>
  <w:style w:type="paragraph" w:customStyle="1" w:styleId="D6EB93EECDBB4B1DADC656368D5172CA">
    <w:name w:val="D6EB93EECDBB4B1DADC656368D5172CA"/>
  </w:style>
  <w:style w:type="paragraph" w:customStyle="1" w:styleId="3C422BFD18004C12AC69BF6EDF638413">
    <w:name w:val="3C422BFD18004C12AC69BF6EDF638413"/>
  </w:style>
  <w:style w:type="paragraph" w:customStyle="1" w:styleId="76A1A5ACA91F4859B16DFF827DA9CF18">
    <w:name w:val="76A1A5ACA91F4859B16DFF827DA9CF18"/>
  </w:style>
  <w:style w:type="paragraph" w:customStyle="1" w:styleId="4CF6CE0C558443E2AF6BEA900EF37F8F">
    <w:name w:val="4CF6CE0C558443E2AF6BEA900EF37F8F"/>
  </w:style>
  <w:style w:type="paragraph" w:customStyle="1" w:styleId="65CE1AFB615641E0B4B406D779B36110">
    <w:name w:val="65CE1AFB615641E0B4B406D779B36110"/>
  </w:style>
  <w:style w:type="paragraph" w:customStyle="1" w:styleId="9AC28D77A92B4112864D75E337557AD6">
    <w:name w:val="9AC28D77A92B4112864D75E337557AD6"/>
  </w:style>
  <w:style w:type="paragraph" w:customStyle="1" w:styleId="F533778843F3466E97DC3257134D4663">
    <w:name w:val="F533778843F3466E97DC3257134D4663"/>
  </w:style>
  <w:style w:type="paragraph" w:customStyle="1" w:styleId="3FE535ACFDEB402BA9E1C2FFEAA7C217">
    <w:name w:val="3FE535ACFDEB402BA9E1C2FFEAA7C217"/>
  </w:style>
  <w:style w:type="paragraph" w:customStyle="1" w:styleId="DABC5817268F452EB8C67485DCBA37B5">
    <w:name w:val="DABC5817268F452EB8C67485DCBA37B5"/>
  </w:style>
  <w:style w:type="paragraph" w:customStyle="1" w:styleId="2AF027F444BF47D1917C4BDEDEA8AF4E">
    <w:name w:val="2AF027F444BF47D1917C4BDEDEA8AF4E"/>
  </w:style>
  <w:style w:type="paragraph" w:customStyle="1" w:styleId="F65A141FCB6A4943900C558CB3FFFA3B">
    <w:name w:val="F65A141FCB6A4943900C558CB3FFFA3B"/>
  </w:style>
  <w:style w:type="paragraph" w:customStyle="1" w:styleId="DA8CF1F2A62F4B8EB560E42B0A318319">
    <w:name w:val="DA8CF1F2A62F4B8EB560E42B0A318319"/>
  </w:style>
  <w:style w:type="paragraph" w:customStyle="1" w:styleId="8FC628A2966140389BB9509FD374AE19">
    <w:name w:val="8FC628A2966140389BB9509FD374AE19"/>
  </w:style>
  <w:style w:type="paragraph" w:customStyle="1" w:styleId="BF74602C8C7B4785A288680A7BCC308E">
    <w:name w:val="BF74602C8C7B4785A288680A7BCC308E"/>
  </w:style>
  <w:style w:type="paragraph" w:customStyle="1" w:styleId="88A1124975CE441D834AE09608BADE82">
    <w:name w:val="88A1124975CE441D834AE09608BADE82"/>
  </w:style>
  <w:style w:type="paragraph" w:customStyle="1" w:styleId="9125732209C8493CA09B4B3700EB0D6D">
    <w:name w:val="9125732209C8493CA09B4B3700EB0D6D"/>
  </w:style>
  <w:style w:type="paragraph" w:customStyle="1" w:styleId="2201B7C67B054472A9E6CDF976CAB03A">
    <w:name w:val="2201B7C67B054472A9E6CDF976CAB03A"/>
  </w:style>
  <w:style w:type="paragraph" w:customStyle="1" w:styleId="DFDD87DDD390467DAB283699330BDB47">
    <w:name w:val="DFDD87DDD390467DAB283699330BDB47"/>
  </w:style>
  <w:style w:type="paragraph" w:customStyle="1" w:styleId="8E19D038F411490C8FAB62CA10D62D6C">
    <w:name w:val="8E19D038F411490C8FAB62CA10D62D6C"/>
  </w:style>
  <w:style w:type="paragraph" w:customStyle="1" w:styleId="13CCF5A5641745FEBDA2FC9B53969231">
    <w:name w:val="13CCF5A5641745FEBDA2FC9B53969231"/>
  </w:style>
  <w:style w:type="paragraph" w:customStyle="1" w:styleId="FE8CC3223230421FAF3E343FF7952C2F">
    <w:name w:val="FE8CC3223230421FAF3E343FF7952C2F"/>
  </w:style>
  <w:style w:type="paragraph" w:customStyle="1" w:styleId="030E5E93FA8D4E59AFAE0F9CD2FD3921">
    <w:name w:val="030E5E93FA8D4E59AFAE0F9CD2FD3921"/>
  </w:style>
  <w:style w:type="paragraph" w:customStyle="1" w:styleId="ADA64C813C6D46D69EC340AF89ED4B84">
    <w:name w:val="ADA64C813C6D46D69EC340AF89ED4B84"/>
  </w:style>
  <w:style w:type="paragraph" w:customStyle="1" w:styleId="5691460B5D3A4C16AAB046779CC33C02">
    <w:name w:val="5691460B5D3A4C16AAB046779CC33C02"/>
  </w:style>
  <w:style w:type="paragraph" w:customStyle="1" w:styleId="5B53C47FF2884C60AE44AD422217EA67">
    <w:name w:val="5B53C47FF2884C60AE44AD422217EA67"/>
  </w:style>
  <w:style w:type="paragraph" w:customStyle="1" w:styleId="4463BD2115594D6B92CE3332147EF1DB">
    <w:name w:val="4463BD2115594D6B92CE3332147EF1DB"/>
  </w:style>
  <w:style w:type="paragraph" w:customStyle="1" w:styleId="95134FA27FC5451F9AE13E883EABD38D">
    <w:name w:val="95134FA27FC5451F9AE13E883EABD38D"/>
  </w:style>
  <w:style w:type="paragraph" w:customStyle="1" w:styleId="B42ADA18010543A6B9DA4B929C082180">
    <w:name w:val="B42ADA18010543A6B9DA4B929C082180"/>
  </w:style>
  <w:style w:type="paragraph" w:customStyle="1" w:styleId="88ACC98D11D34C95BA73A08E819DB589">
    <w:name w:val="88ACC98D11D34C95BA73A08E819DB589"/>
  </w:style>
  <w:style w:type="paragraph" w:customStyle="1" w:styleId="2D3B81D875B647D0B6E65869994C8C6A">
    <w:name w:val="2D3B81D875B647D0B6E65869994C8C6A"/>
  </w:style>
  <w:style w:type="paragraph" w:customStyle="1" w:styleId="F386D36A6088446892CDF1218ADC10A9">
    <w:name w:val="F386D36A6088446892CDF1218ADC10A9"/>
  </w:style>
  <w:style w:type="paragraph" w:customStyle="1" w:styleId="17A81DBC593847109AD40CED7099C819">
    <w:name w:val="17A81DBC593847109AD40CED7099C819"/>
  </w:style>
  <w:style w:type="paragraph" w:customStyle="1" w:styleId="F2E6D21D188640A5A5954343EE77E1C9">
    <w:name w:val="F2E6D21D188640A5A5954343EE77E1C9"/>
  </w:style>
  <w:style w:type="paragraph" w:customStyle="1" w:styleId="BF7F43769C1C44D5903D40948A80BE1A">
    <w:name w:val="BF7F43769C1C44D5903D40948A80BE1A"/>
  </w:style>
  <w:style w:type="paragraph" w:customStyle="1" w:styleId="EB68B853930A4FDB895E8E337C957641">
    <w:name w:val="EB68B853930A4FDB895E8E337C957641"/>
  </w:style>
  <w:style w:type="paragraph" w:customStyle="1" w:styleId="D8ED3B58A3014C53B40E6A3654247E7D">
    <w:name w:val="D8ED3B58A3014C53B40E6A3654247E7D"/>
  </w:style>
  <w:style w:type="paragraph" w:customStyle="1" w:styleId="DA6BB7E316244144B29609980C2E844B">
    <w:name w:val="DA6BB7E316244144B29609980C2E844B"/>
  </w:style>
  <w:style w:type="paragraph" w:customStyle="1" w:styleId="E95F764F11914E8FB09AB6DBC589FD40">
    <w:name w:val="E95F764F11914E8FB09AB6DBC589FD40"/>
  </w:style>
  <w:style w:type="paragraph" w:customStyle="1" w:styleId="86B9BAE7A36846C295E0A4C64B1721F8">
    <w:name w:val="86B9BAE7A36846C295E0A4C64B1721F8"/>
  </w:style>
  <w:style w:type="paragraph" w:customStyle="1" w:styleId="6A9EEE9E2EFC4394897EBA1A795F15C8">
    <w:name w:val="6A9EEE9E2EFC4394897EBA1A795F15C8"/>
  </w:style>
  <w:style w:type="paragraph" w:customStyle="1" w:styleId="8496AEF2D7E145659732ADAF04B3738B">
    <w:name w:val="8496AEF2D7E145659732ADAF04B3738B"/>
  </w:style>
  <w:style w:type="paragraph" w:customStyle="1" w:styleId="FCEC87BFA9FC439BA3103A8FA0ACC6CA">
    <w:name w:val="FCEC87BFA9FC439BA3103A8FA0ACC6CA"/>
  </w:style>
  <w:style w:type="paragraph" w:customStyle="1" w:styleId="1EA58DC614E24F6B936C37930986F74F">
    <w:name w:val="1EA58DC614E24F6B936C37930986F74F"/>
  </w:style>
  <w:style w:type="paragraph" w:customStyle="1" w:styleId="C07162514C11459E9B2C537D0D2FE98D">
    <w:name w:val="C07162514C11459E9B2C537D0D2FE98D"/>
  </w:style>
  <w:style w:type="paragraph" w:customStyle="1" w:styleId="82ABF795CC694A28BBE0932C4583164C">
    <w:name w:val="82ABF795CC694A28BBE0932C4583164C"/>
  </w:style>
  <w:style w:type="paragraph" w:customStyle="1" w:styleId="D08A8E025A2D4D89AE13124FE1014104">
    <w:name w:val="D08A8E025A2D4D89AE13124FE1014104"/>
  </w:style>
  <w:style w:type="paragraph" w:customStyle="1" w:styleId="8A7F76DAE46140A1BC3D7632263B829A">
    <w:name w:val="8A7F76DAE46140A1BC3D7632263B829A"/>
  </w:style>
  <w:style w:type="paragraph" w:customStyle="1" w:styleId="AEBF1332F925479E95DBA0B629AD6CB2">
    <w:name w:val="AEBF1332F925479E95DBA0B629AD6CB2"/>
  </w:style>
  <w:style w:type="paragraph" w:customStyle="1" w:styleId="5FDCA32DAC124A3A89783B5C3C2A0D8C">
    <w:name w:val="5FDCA32DAC124A3A89783B5C3C2A0D8C"/>
  </w:style>
  <w:style w:type="paragraph" w:customStyle="1" w:styleId="D65956ADD24B46D2B6F0524C858C0A96">
    <w:name w:val="D65956ADD24B46D2B6F0524C858C0A96"/>
  </w:style>
  <w:style w:type="paragraph" w:customStyle="1" w:styleId="5ECBFD616B074C558FBA8FA669EF9265">
    <w:name w:val="5ECBFD616B074C558FBA8FA669EF9265"/>
  </w:style>
  <w:style w:type="paragraph" w:customStyle="1" w:styleId="85FCBB6FB6F34C10A4BA54039BA71EDE">
    <w:name w:val="85FCBB6FB6F34C10A4BA54039BA71EDE"/>
  </w:style>
  <w:style w:type="paragraph" w:customStyle="1" w:styleId="3145A5A4A7A341538AE8CA103E094F21">
    <w:name w:val="3145A5A4A7A341538AE8CA103E094F21"/>
  </w:style>
  <w:style w:type="paragraph" w:customStyle="1" w:styleId="AF4B6E2D41D848689266EE70270F6263">
    <w:name w:val="AF4B6E2D41D848689266EE70270F6263"/>
  </w:style>
  <w:style w:type="paragraph" w:customStyle="1" w:styleId="38E167605FE640BEBE26D67A8068AA6C">
    <w:name w:val="38E167605FE640BEBE26D67A8068AA6C"/>
  </w:style>
  <w:style w:type="paragraph" w:customStyle="1" w:styleId="514B91E50DF748F9AA9AC7C1B8A7F144">
    <w:name w:val="514B91E50DF748F9AA9AC7C1B8A7F144"/>
  </w:style>
  <w:style w:type="paragraph" w:customStyle="1" w:styleId="EFF443769A3149C7905EDCA0F6B4F0B5">
    <w:name w:val="EFF443769A3149C7905EDCA0F6B4F0B5"/>
  </w:style>
  <w:style w:type="paragraph" w:customStyle="1" w:styleId="FF4E99E993A648FFAF3431E9B77CF07B">
    <w:name w:val="FF4E99E993A648FFAF3431E9B77CF07B"/>
  </w:style>
  <w:style w:type="paragraph" w:customStyle="1" w:styleId="E9034A39D7294B908CAFC8CF4CA381B8">
    <w:name w:val="E9034A39D7294B908CAFC8CF4CA381B8"/>
  </w:style>
  <w:style w:type="paragraph" w:customStyle="1" w:styleId="5189630AB35C441FB67A358251CF8F01">
    <w:name w:val="5189630AB35C441FB67A358251CF8F01"/>
  </w:style>
  <w:style w:type="paragraph" w:customStyle="1" w:styleId="43D3D1555C864A418603C10D67FF3C6B">
    <w:name w:val="43D3D1555C864A418603C10D67FF3C6B"/>
  </w:style>
  <w:style w:type="paragraph" w:customStyle="1" w:styleId="F62ABF45A52B49AB90DFB9AADA8FCD63">
    <w:name w:val="F62ABF45A52B49AB90DFB9AADA8FCD63"/>
  </w:style>
  <w:style w:type="paragraph" w:customStyle="1" w:styleId="07D09E0EA3134CD3A5C1994A9182AB5A">
    <w:name w:val="07D09E0EA3134CD3A5C1994A9182AB5A"/>
  </w:style>
  <w:style w:type="paragraph" w:customStyle="1" w:styleId="0F322C3FA47649E798FC619DA049AE90">
    <w:name w:val="0F322C3FA47649E798FC619DA049AE90"/>
  </w:style>
  <w:style w:type="paragraph" w:customStyle="1" w:styleId="99B1A7EB73414C51B3A7266D37657462">
    <w:name w:val="99B1A7EB73414C51B3A7266D37657462"/>
  </w:style>
  <w:style w:type="paragraph" w:customStyle="1" w:styleId="4DA31F1628184752B4FA810A3A449342">
    <w:name w:val="4DA31F1628184752B4FA810A3A449342"/>
  </w:style>
  <w:style w:type="paragraph" w:customStyle="1" w:styleId="1192B1421BCF4CA59E3133B621819749">
    <w:name w:val="1192B1421BCF4CA59E3133B621819749"/>
  </w:style>
  <w:style w:type="paragraph" w:customStyle="1" w:styleId="452E82934F8B4140A212FE52F320E0E7">
    <w:name w:val="452E82934F8B4140A212FE52F320E0E7"/>
  </w:style>
  <w:style w:type="paragraph" w:customStyle="1" w:styleId="42CC3432494647A5A0490CE351BE7302">
    <w:name w:val="42CC3432494647A5A0490CE351BE7302"/>
  </w:style>
  <w:style w:type="paragraph" w:customStyle="1" w:styleId="967FB5600B4240E2A84DA975997A49C7">
    <w:name w:val="967FB5600B4240E2A84DA975997A49C7"/>
  </w:style>
  <w:style w:type="paragraph" w:customStyle="1" w:styleId="F494166DD3BE44C59CA67407CF668A00">
    <w:name w:val="F494166DD3BE44C59CA67407CF668A00"/>
  </w:style>
  <w:style w:type="paragraph" w:customStyle="1" w:styleId="F792D0BE48834DB0ABCA06AC3756C205">
    <w:name w:val="F792D0BE48834DB0ABCA06AC3756C205"/>
  </w:style>
  <w:style w:type="paragraph" w:customStyle="1" w:styleId="BD82DAE7B6E14849823274F2F1113DFC">
    <w:name w:val="BD82DAE7B6E14849823274F2F1113DFC"/>
  </w:style>
  <w:style w:type="paragraph" w:customStyle="1" w:styleId="E98998407FBE49B8A099EC6A693D400F">
    <w:name w:val="E98998407FBE49B8A099EC6A693D400F"/>
  </w:style>
  <w:style w:type="paragraph" w:customStyle="1" w:styleId="E99E98DB9C3C4E6BA2CD4FEC83B822DC">
    <w:name w:val="E99E98DB9C3C4E6BA2CD4FEC83B822DC"/>
  </w:style>
  <w:style w:type="paragraph" w:customStyle="1" w:styleId="92DD7021B0BD4C838BE8B0766E5B8928">
    <w:name w:val="92DD7021B0BD4C838BE8B0766E5B8928"/>
  </w:style>
  <w:style w:type="paragraph" w:customStyle="1" w:styleId="91C7C2A1B97A4F3096668052B28019C7">
    <w:name w:val="91C7C2A1B97A4F3096668052B28019C7"/>
  </w:style>
  <w:style w:type="paragraph" w:customStyle="1" w:styleId="6D10F3B6F8B649E8920D4022865D695C">
    <w:name w:val="6D10F3B6F8B649E8920D4022865D695C"/>
  </w:style>
  <w:style w:type="paragraph" w:customStyle="1" w:styleId="1C790C127A9442DFA569507A7036FDBF">
    <w:name w:val="1C790C127A9442DFA569507A7036FDBF"/>
  </w:style>
  <w:style w:type="paragraph" w:customStyle="1" w:styleId="9F0D793472D9497F8D2C2EB01E20C23F">
    <w:name w:val="9F0D793472D9497F8D2C2EB01E20C23F"/>
  </w:style>
  <w:style w:type="paragraph" w:customStyle="1" w:styleId="29D36E5C992C44678657E3BB1182445F">
    <w:name w:val="29D36E5C992C44678657E3BB1182445F"/>
  </w:style>
  <w:style w:type="paragraph" w:customStyle="1" w:styleId="0B2250A8A2944CD2A23CFF78B5FB6E64">
    <w:name w:val="0B2250A8A2944CD2A23CFF78B5FB6E64"/>
  </w:style>
  <w:style w:type="character" w:styleId="Strong">
    <w:name w:val="Strong"/>
    <w:uiPriority w:val="22"/>
    <w:qFormat/>
    <w:rPr>
      <w:b/>
      <w:bCs/>
    </w:rPr>
  </w:style>
  <w:style w:type="paragraph" w:customStyle="1" w:styleId="C3D879B672214A6281A29BCA4112C72C">
    <w:name w:val="C3D879B672214A6281A29BCA4112C72C"/>
  </w:style>
  <w:style w:type="paragraph" w:customStyle="1" w:styleId="75258F0A173949F28EED34F59363F24E">
    <w:name w:val="75258F0A173949F28EED34F59363F24E"/>
  </w:style>
  <w:style w:type="paragraph" w:customStyle="1" w:styleId="617D3851E30B44DFA9DD8AD614B59880">
    <w:name w:val="617D3851E30B44DFA9DD8AD614B59880"/>
  </w:style>
  <w:style w:type="paragraph" w:customStyle="1" w:styleId="77BC306FAF18449D8DAF3FED464C5471">
    <w:name w:val="77BC306FAF18449D8DAF3FED464C5471"/>
  </w:style>
  <w:style w:type="paragraph" w:customStyle="1" w:styleId="7D3882E73D704D528B20E2FCEC107BD3">
    <w:name w:val="7D3882E73D704D528B20E2FCEC107BD3"/>
  </w:style>
  <w:style w:type="paragraph" w:customStyle="1" w:styleId="03AC318D88EC4EC895B9432893768EB3">
    <w:name w:val="03AC318D88EC4EC895B9432893768EB3"/>
  </w:style>
  <w:style w:type="paragraph" w:customStyle="1" w:styleId="D7272DA2815B4101A953F295B90D0724">
    <w:name w:val="D7272DA2815B4101A953F295B90D0724"/>
  </w:style>
  <w:style w:type="paragraph" w:customStyle="1" w:styleId="2104500A9D9D45DAA9BA96D24474BE59">
    <w:name w:val="2104500A9D9D45DAA9BA96D24474BE59"/>
  </w:style>
  <w:style w:type="paragraph" w:customStyle="1" w:styleId="AC878B8A7654447BA32FB0E6534B2CEE">
    <w:name w:val="AC878B8A7654447BA32FB0E6534B2CEE"/>
  </w:style>
  <w:style w:type="paragraph" w:customStyle="1" w:styleId="C549BA0A8C07487C8EBCE9A0DE091107">
    <w:name w:val="C549BA0A8C07487C8EBCE9A0DE091107"/>
  </w:style>
  <w:style w:type="paragraph" w:customStyle="1" w:styleId="EA390D963FE04E98A79D3BE5930994D8">
    <w:name w:val="EA390D963FE04E98A79D3BE5930994D8"/>
  </w:style>
  <w:style w:type="paragraph" w:customStyle="1" w:styleId="5199A1FF65E94932AEAD81FD068D255A">
    <w:name w:val="5199A1FF65E94932AEAD81FD068D255A"/>
  </w:style>
  <w:style w:type="paragraph" w:customStyle="1" w:styleId="19082394C0A34161AA514BFDFBC35A71">
    <w:name w:val="19082394C0A34161AA514BFDFBC35A71"/>
  </w:style>
  <w:style w:type="paragraph" w:customStyle="1" w:styleId="0DDDDC625DF0498F89C30D3D41AA7EA0">
    <w:name w:val="0DDDDC625DF0498F89C30D3D41AA7EA0"/>
  </w:style>
  <w:style w:type="paragraph" w:customStyle="1" w:styleId="628F5E4F25864C76AF191880CAA3B5EE">
    <w:name w:val="628F5E4F25864C76AF191880CAA3B5EE"/>
  </w:style>
  <w:style w:type="paragraph" w:customStyle="1" w:styleId="81E636DAB3A84665A5A75AC961A928CA">
    <w:name w:val="81E636DAB3A84665A5A75AC961A928CA"/>
  </w:style>
  <w:style w:type="paragraph" w:customStyle="1" w:styleId="E8113B04403845F486F324302427768A">
    <w:name w:val="E8113B04403845F486F324302427768A"/>
  </w:style>
  <w:style w:type="paragraph" w:customStyle="1" w:styleId="D9C6FFE18CB54528A342C370F930A3FA">
    <w:name w:val="D9C6FFE18CB54528A342C370F930A3FA"/>
  </w:style>
  <w:style w:type="paragraph" w:customStyle="1" w:styleId="9430CF1BC09A457E9A5AF05397C5DB5C">
    <w:name w:val="9430CF1BC09A457E9A5AF05397C5DB5C"/>
  </w:style>
  <w:style w:type="paragraph" w:customStyle="1" w:styleId="CE5CF52E838845A6A59DAE076B085444">
    <w:name w:val="CE5CF52E838845A6A59DAE076B085444"/>
  </w:style>
  <w:style w:type="paragraph" w:customStyle="1" w:styleId="00821D2CED36482AB36CB56FED0D64B7">
    <w:name w:val="00821D2CED36482AB36CB56FED0D64B7"/>
  </w:style>
  <w:style w:type="paragraph" w:customStyle="1" w:styleId="5F063A63FA0F4577834DDF641020F5F8">
    <w:name w:val="5F063A63FA0F4577834DDF641020F5F8"/>
  </w:style>
  <w:style w:type="paragraph" w:customStyle="1" w:styleId="5BD7CFC8DB704DDE8078DABB7DA31C2F">
    <w:name w:val="5BD7CFC8DB704DDE8078DABB7DA31C2F"/>
  </w:style>
  <w:style w:type="paragraph" w:customStyle="1" w:styleId="A17C374E3B904C4B9AB7D1867423D8D5">
    <w:name w:val="A17C374E3B904C4B9AB7D1867423D8D5"/>
  </w:style>
  <w:style w:type="paragraph" w:customStyle="1" w:styleId="8F386E9BC3C24E2184DF5D7DC63DA99B">
    <w:name w:val="8F386E9BC3C24E2184DF5D7DC63DA99B"/>
  </w:style>
  <w:style w:type="paragraph" w:customStyle="1" w:styleId="D5C8C4C214AF413EAB6A72B02461A5F5">
    <w:name w:val="D5C8C4C214AF413EAB6A72B02461A5F5"/>
  </w:style>
  <w:style w:type="paragraph" w:customStyle="1" w:styleId="F3006B0708E04460AAFF0A5FABE8D9B4">
    <w:name w:val="F3006B0708E04460AAFF0A5FABE8D9B4"/>
  </w:style>
  <w:style w:type="paragraph" w:customStyle="1" w:styleId="7F12349D3C664C85BB108C6FB15E23E4">
    <w:name w:val="7F12349D3C664C85BB108C6FB15E23E4"/>
  </w:style>
  <w:style w:type="paragraph" w:customStyle="1" w:styleId="A8AE539BFDDD4C44B5CFE79DE80AD9A7">
    <w:name w:val="A8AE539BFDDD4C44B5CFE79DE80AD9A7"/>
  </w:style>
  <w:style w:type="paragraph" w:customStyle="1" w:styleId="41D717C7D52249969D61E63302CB051F">
    <w:name w:val="41D717C7D52249969D61E63302CB051F"/>
  </w:style>
  <w:style w:type="paragraph" w:customStyle="1" w:styleId="D375178FB825488492DD351F9F738227">
    <w:name w:val="D375178FB825488492DD351F9F738227"/>
  </w:style>
  <w:style w:type="paragraph" w:customStyle="1" w:styleId="EB6E08023DA945CC999730A4A618AD5E">
    <w:name w:val="EB6E08023DA945CC999730A4A618AD5E"/>
  </w:style>
  <w:style w:type="paragraph" w:customStyle="1" w:styleId="915B5F18C02245B387B4C889D9CD1ECE">
    <w:name w:val="915B5F18C02245B387B4C889D9CD1ECE"/>
  </w:style>
  <w:style w:type="paragraph" w:customStyle="1" w:styleId="BCA240E4D6B94ED6ADB469D4A7051797">
    <w:name w:val="BCA240E4D6B94ED6ADB469D4A7051797"/>
  </w:style>
  <w:style w:type="paragraph" w:customStyle="1" w:styleId="09AB48956A604A019EAA1485F69381FB">
    <w:name w:val="09AB48956A604A019EAA1485F69381FB"/>
  </w:style>
  <w:style w:type="paragraph" w:customStyle="1" w:styleId="C0178BFD1625409F8C8CDAC3AA9B36CF">
    <w:name w:val="C0178BFD1625409F8C8CDAC3AA9B36CF"/>
  </w:style>
  <w:style w:type="paragraph" w:customStyle="1" w:styleId="FFBED96A26EB49469C7BF04E711EB7AF">
    <w:name w:val="FFBED96A26EB49469C7BF04E711EB7AF"/>
  </w:style>
  <w:style w:type="paragraph" w:customStyle="1" w:styleId="0636482981C84A98A0A5176EEBE76D1C">
    <w:name w:val="0636482981C84A98A0A5176EEBE76D1C"/>
  </w:style>
  <w:style w:type="paragraph" w:customStyle="1" w:styleId="E9DC5656D5164326866D09B93EE3229A">
    <w:name w:val="E9DC5656D5164326866D09B93EE3229A"/>
  </w:style>
  <w:style w:type="paragraph" w:customStyle="1" w:styleId="5A460ADCDFE041148E309644385E53A6">
    <w:name w:val="5A460ADCDFE041148E309644385E53A6"/>
  </w:style>
  <w:style w:type="paragraph" w:customStyle="1" w:styleId="1C1369F760E54DCF99497D12A7844523">
    <w:name w:val="1C1369F760E54DCF99497D12A7844523"/>
  </w:style>
  <w:style w:type="paragraph" w:customStyle="1" w:styleId="9C2942BF69A64AFC80D81CB9FE2136FE">
    <w:name w:val="9C2942BF69A64AFC80D81CB9FE2136FE"/>
  </w:style>
  <w:style w:type="paragraph" w:customStyle="1" w:styleId="60D8F00398254F0DA53BFE2A8C7F9413">
    <w:name w:val="60D8F00398254F0DA53BFE2A8C7F9413"/>
  </w:style>
  <w:style w:type="paragraph" w:customStyle="1" w:styleId="D53F1C5DDA3849C19308C12DF00B1732">
    <w:name w:val="D53F1C5DDA3849C19308C12DF00B1732"/>
  </w:style>
  <w:style w:type="paragraph" w:customStyle="1" w:styleId="8ABED0118C314925A797A30F988D953B">
    <w:name w:val="8ABED0118C314925A797A30F988D953B"/>
  </w:style>
  <w:style w:type="paragraph" w:customStyle="1" w:styleId="ED4DDEFEA95B4D6AB971C8E06D09B9C9">
    <w:name w:val="ED4DDEFEA95B4D6AB971C8E06D09B9C9"/>
  </w:style>
  <w:style w:type="paragraph" w:customStyle="1" w:styleId="7E34F4A06285439885B964E9EE4F29D5">
    <w:name w:val="7E34F4A06285439885B964E9EE4F29D5"/>
  </w:style>
  <w:style w:type="paragraph" w:customStyle="1" w:styleId="031F7EEF4E3940918C6A71DE907DCEAC">
    <w:name w:val="031F7EEF4E3940918C6A71DE907DCEAC"/>
  </w:style>
  <w:style w:type="paragraph" w:customStyle="1" w:styleId="2EFB85480AEB44ED9DA1596EFF62A74D">
    <w:name w:val="2EFB85480AEB44ED9DA1596EFF62A74D"/>
  </w:style>
  <w:style w:type="paragraph" w:customStyle="1" w:styleId="7BF81A2897F14FA1900E1EA1C0C85229">
    <w:name w:val="7BF81A2897F14FA1900E1EA1C0C85229"/>
  </w:style>
  <w:style w:type="paragraph" w:customStyle="1" w:styleId="6E9211C614A1418C91025EC1A7087855">
    <w:name w:val="6E9211C614A1418C91025EC1A7087855"/>
  </w:style>
  <w:style w:type="paragraph" w:customStyle="1" w:styleId="DF9726F09D984D2A84D88B864E513488">
    <w:name w:val="DF9726F09D984D2A84D88B864E513488"/>
  </w:style>
  <w:style w:type="paragraph" w:customStyle="1" w:styleId="89FED8EFFECE45A8987EEB9C7B9ACEEF">
    <w:name w:val="89FED8EFFECE45A8987EEB9C7B9ACEEF"/>
  </w:style>
  <w:style w:type="paragraph" w:customStyle="1" w:styleId="E658D1C5CF38407A9E3B156E6DD51D45">
    <w:name w:val="E658D1C5CF38407A9E3B156E6DD51D45"/>
  </w:style>
  <w:style w:type="paragraph" w:customStyle="1" w:styleId="B4845702AF46486AAC4AAC6C1453E39F">
    <w:name w:val="B4845702AF46486AAC4AAC6C1453E39F"/>
  </w:style>
  <w:style w:type="paragraph" w:customStyle="1" w:styleId="4ACBA21B8D064E8598B39AE117B14227">
    <w:name w:val="4ACBA21B8D064E8598B39AE117B14227"/>
  </w:style>
  <w:style w:type="paragraph" w:customStyle="1" w:styleId="EF18BD738F3647EBB57C097B447E9385">
    <w:name w:val="EF18BD738F3647EBB57C097B447E9385"/>
  </w:style>
  <w:style w:type="paragraph" w:customStyle="1" w:styleId="BA0C93DFC2144061B951A21B655A2CDA">
    <w:name w:val="BA0C93DFC2144061B951A21B655A2CDA"/>
  </w:style>
  <w:style w:type="paragraph" w:customStyle="1" w:styleId="F039271CCDB3456281B6C76005667500">
    <w:name w:val="F039271CCDB3456281B6C76005667500"/>
    <w:rsid w:val="004B6DEE"/>
  </w:style>
  <w:style w:type="paragraph" w:customStyle="1" w:styleId="25B87775896140598B7F4E3E1CFA6EF6">
    <w:name w:val="25B87775896140598B7F4E3E1CFA6EF6"/>
    <w:rsid w:val="004B6DEE"/>
  </w:style>
  <w:style w:type="paragraph" w:customStyle="1" w:styleId="734E82A033054578B6DDDB74D8630BA6">
    <w:name w:val="734E82A033054578B6DDDB74D8630BA6"/>
    <w:rsid w:val="004B6DEE"/>
  </w:style>
  <w:style w:type="paragraph" w:customStyle="1" w:styleId="CBDB53472F044960A2B5DBE61A89D451">
    <w:name w:val="CBDB53472F044960A2B5DBE61A89D451"/>
    <w:rsid w:val="004B6DEE"/>
  </w:style>
  <w:style w:type="paragraph" w:customStyle="1" w:styleId="B5DBFEE499BD4D319842B183EB365D76">
    <w:name w:val="B5DBFEE499BD4D319842B183EB365D76"/>
    <w:rsid w:val="004B6DEE"/>
  </w:style>
  <w:style w:type="paragraph" w:customStyle="1" w:styleId="A8F717B850C64BF1A4C0DEE80BC1F2F7">
    <w:name w:val="A8F717B850C64BF1A4C0DEE80BC1F2F7"/>
    <w:rsid w:val="004B6DEE"/>
  </w:style>
  <w:style w:type="paragraph" w:customStyle="1" w:styleId="27F4565D11B24FEA98789FFE8B28FDCE">
    <w:name w:val="27F4565D11B24FEA98789FFE8B28FDCE"/>
    <w:rsid w:val="004B6DEE"/>
  </w:style>
  <w:style w:type="paragraph" w:customStyle="1" w:styleId="9960F300A961414DB5AC2EA7C87A9E2C">
    <w:name w:val="9960F300A961414DB5AC2EA7C87A9E2C"/>
    <w:rsid w:val="004B6DEE"/>
  </w:style>
  <w:style w:type="paragraph" w:customStyle="1" w:styleId="257D5E2CDFB5410B91744F3122E35522">
    <w:name w:val="257D5E2CDFB5410B91744F3122E35522"/>
    <w:rsid w:val="004B6DEE"/>
  </w:style>
  <w:style w:type="paragraph" w:customStyle="1" w:styleId="01F3580EBDD34512B85D7E08CA11F7AB">
    <w:name w:val="01F3580EBDD34512B85D7E08CA11F7AB"/>
    <w:rsid w:val="004B6DEE"/>
  </w:style>
  <w:style w:type="paragraph" w:customStyle="1" w:styleId="BFE3BD9A8B9C4220A222BFE93C4F4208">
    <w:name w:val="BFE3BD9A8B9C4220A222BFE93C4F4208"/>
    <w:rsid w:val="004B6D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2023-01-13T06:22:00Z</dcterms:created>
  <dcterms:modified xsi:type="dcterms:W3CDTF">2023-01-13T09:15:00Z</dcterms:modified>
  <cp:contentStatus/>
</cp:coreProperties>
</file>